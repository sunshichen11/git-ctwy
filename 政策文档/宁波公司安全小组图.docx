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b/>
          <w:snapToGrid w:val="0"/>
          <w:lang w:eastAsia="zh-CN"/>
        </w:rPr>
      </w:pPr>
      <w:r>
        <w:rPr>
          <w:b/>
          <w:snapToGrid w:val="0"/>
        </w:rPr>
        <w:tab/>
      </w:r>
      <w:r>
        <w:rPr>
          <w:rFonts w:cs="Arial"/>
          <w:b/>
          <w:sz w:val="32"/>
          <w:szCs w:val="32"/>
        </w:rPr>
        <w:t>Security Organisation</w:t>
      </w:r>
      <w:r>
        <w:rPr>
          <w:rFonts w:hint="eastAsia" w:cs="Arial"/>
          <w:b/>
          <w:sz w:val="32"/>
          <w:szCs w:val="32"/>
          <w:lang w:eastAsia="zh-CN"/>
        </w:rPr>
        <w:t>安全架构</w:t>
      </w:r>
    </w:p>
    <w:p>
      <w:pPr>
        <w:spacing w:line="276" w:lineRule="auto"/>
        <w:rPr>
          <w:lang w:eastAsia="zh-CN"/>
        </w:rPr>
      </w:pPr>
    </w:p>
    <w:p>
      <w:pPr>
        <w:spacing w:line="276" w:lineRule="auto"/>
        <w:rPr>
          <w:lang w:eastAsia="zh-CN"/>
        </w:rPr>
      </w:pPr>
    </w:p>
    <w:p>
      <w:pPr>
        <w:spacing w:line="276" w:lineRule="auto"/>
        <w:rPr>
          <w:lang w:eastAsia="zh-CN"/>
        </w:rPr>
      </w:pPr>
    </w:p>
    <w:p>
      <w:pPr>
        <w:spacing w:line="276" w:lineRule="auto"/>
        <w:rPr>
          <w:lang w:eastAsia="zh-CN"/>
        </w:rPr>
      </w:pPr>
      <w:r>
        <w:rPr>
          <w:b/>
          <w:lang w:val="en-US" w:eastAsia="zh-CN"/>
        </w:rPr>
        <w:pict>
          <v:shape id="_x0000_s2050" o:spid="_x0000_s2050" o:spt="202" type="#_x0000_t202" style="position:absolute;left:0pt;margin-left:165.75pt;margin-top:4.25pt;height:39.8pt;width:105.4pt;z-index:251658240;mso-width-relative:margin;mso-height-relative:margin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spacing w:line="276" w:lineRule="auto"/>
                    <w:jc w:val="center"/>
                    <w:rPr>
                      <w:rFonts w:hint="eastAsia" w:ascii="Times New Roman" w:hAnsi="Times New Roman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Times New Roman" w:hAnsi="Times New Roman"/>
                      <w:sz w:val="24"/>
                      <w:szCs w:val="24"/>
                      <w:lang w:val="en-US" w:eastAsia="zh-CN"/>
                    </w:rPr>
                    <w:t>General Manager</w:t>
                  </w:r>
                  <w:r>
                    <w:rPr>
                      <w:rFonts w:hint="eastAsia" w:ascii="Times New Roman" w:hAnsi="Times New Roman"/>
                      <w:sz w:val="21"/>
                      <w:szCs w:val="21"/>
                      <w:lang w:val="en-US" w:eastAsia="zh-CN"/>
                    </w:rPr>
                    <w:t xml:space="preserve"> </w:t>
                  </w:r>
                </w:p>
                <w:p>
                  <w:pPr>
                    <w:spacing w:line="276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Times New Roman" w:hAnsi="Times New Roman"/>
                      <w:sz w:val="21"/>
                      <w:szCs w:val="21"/>
                      <w:lang w:val="en-US" w:eastAsia="zh-CN"/>
                    </w:rPr>
                    <w:t>GM</w:t>
                  </w:r>
                  <w:r>
                    <w:rPr>
                      <w:rFonts w:hint="eastAsia" w:ascii="Times New Roman" w:hAnsi="Times New Roman"/>
                      <w:sz w:val="21"/>
                      <w:szCs w:val="21"/>
                      <w:lang w:eastAsia="zh-CN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276" w:lineRule="auto"/>
        <w:rPr>
          <w:lang w:eastAsia="zh-CN"/>
        </w:rPr>
      </w:pPr>
    </w:p>
    <w:p>
      <w:pPr>
        <w:spacing w:line="276" w:lineRule="auto"/>
        <w:rPr>
          <w:lang w:eastAsia="zh-CN"/>
        </w:rPr>
      </w:pPr>
    </w:p>
    <w:p>
      <w:pPr>
        <w:spacing w:line="276" w:lineRule="auto"/>
        <w:rPr>
          <w:lang w:eastAsia="zh-CN"/>
        </w:rPr>
      </w:pPr>
      <w:r>
        <w:rPr>
          <w:lang w:val="en-US" w:eastAsia="zh-CN"/>
        </w:rPr>
        <w:pict>
          <v:shape id="AutoShape 549" o:spid="_x0000_s2051" o:spt="32" type="#_x0000_t32" style="position:absolute;left:0pt;margin-left:222.1pt;margin-top:3.25pt;height:51.05pt;width:0.5pt;z-index:251697152;mso-width-relative:page;mso-height-relative:page;" filled="f" stroked="t" coordsize="21600,21600">
            <v:path arrowok="t"/>
            <v:fill on="f" focussize="0,0"/>
            <v:stroke weight="1.25pt" color="#000000"/>
            <v:imagedata o:title=""/>
            <o:lock v:ext="edit" aspectratio="f"/>
          </v:shape>
        </w:pict>
      </w:r>
    </w:p>
    <w:p>
      <w:pPr>
        <w:spacing w:line="276" w:lineRule="auto"/>
        <w:rPr>
          <w:lang w:eastAsia="zh-CN"/>
        </w:rPr>
      </w:pPr>
    </w:p>
    <w:p>
      <w:pPr>
        <w:spacing w:line="276" w:lineRule="auto"/>
        <w:rPr>
          <w:lang w:eastAsia="zh-CN"/>
        </w:rPr>
      </w:pPr>
    </w:p>
    <w:p>
      <w:pPr>
        <w:spacing w:line="276" w:lineRule="auto"/>
        <w:rPr>
          <w:lang w:eastAsia="zh-CN"/>
        </w:rPr>
      </w:pPr>
    </w:p>
    <w:p>
      <w:pPr>
        <w:spacing w:line="276" w:lineRule="auto"/>
        <w:rPr>
          <w:lang w:eastAsia="zh-CN"/>
        </w:rPr>
      </w:pPr>
      <w:r>
        <w:rPr>
          <w:lang w:val="en-US" w:eastAsia="zh-CN"/>
        </w:rPr>
        <w:pict>
          <v:shape id="Text Box 512" o:spid="_x0000_s2056" o:spt="202" type="#_x0000_t202" style="position:absolute;left:0pt;margin-left:169.35pt;margin-top:2.1pt;height:34.6pt;width:105.45pt;z-index:251659264;mso-width-relative:margin;mso-height-relative:margin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spacing w:line="360" w:lineRule="auto"/>
                    <w:jc w:val="both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/>
                      <w:sz w:val="21"/>
                      <w:szCs w:val="21"/>
                    </w:rPr>
                    <w:t xml:space="preserve">Security </w:t>
                  </w:r>
                  <w:r>
                    <w:rPr>
                      <w:rFonts w:ascii="Times New Roman" w:hAnsi="Times New Roman"/>
                      <w:sz w:val="21"/>
                      <w:szCs w:val="21"/>
                      <w:lang w:eastAsia="zh-CN"/>
                    </w:rPr>
                    <w:t>M</w:t>
                  </w:r>
                  <w:r>
                    <w:rPr>
                      <w:rFonts w:ascii="Times New Roman" w:hAnsi="Times New Roman"/>
                      <w:sz w:val="21"/>
                      <w:szCs w:val="21"/>
                    </w:rPr>
                    <w:t>anager</w:t>
                  </w:r>
                </w:p>
              </w:txbxContent>
            </v:textbox>
          </v:shape>
        </w:pict>
      </w:r>
    </w:p>
    <w:p>
      <w:pPr>
        <w:spacing w:line="276" w:lineRule="auto"/>
        <w:rPr>
          <w:lang w:eastAsia="zh-CN"/>
        </w:rPr>
      </w:pPr>
    </w:p>
    <w:p>
      <w:pPr>
        <w:spacing w:line="276" w:lineRule="auto"/>
        <w:rPr>
          <w:lang w:eastAsia="zh-CN"/>
        </w:rPr>
      </w:pPr>
      <w:bookmarkStart w:id="0" w:name="_GoBack"/>
      <w:bookmarkEnd w:id="0"/>
      <w:r>
        <w:rPr>
          <w:lang w:val="en-US" w:eastAsia="zh-CN"/>
        </w:rPr>
        <w:pict>
          <v:shape id="AutoShape 544" o:spid="_x0000_s2100" o:spt="32" type="#_x0000_t32" style="position:absolute;left:0pt;flip:x;margin-left:222.95pt;margin-top:9.15pt;height:33.15pt;width:0.1pt;z-index:251748352;mso-width-relative:page;mso-height-relative:page;" filled="f" stroked="t" coordsize="21600,21600">
            <v:path arrowok="t"/>
            <v:fill on="f" focussize="0,0"/>
            <v:stroke weight="1.25pt" color="#000000"/>
            <v:imagedata o:title=""/>
            <o:lock v:ext="edit" aspectratio="f"/>
          </v:shape>
        </w:pict>
      </w:r>
    </w:p>
    <w:p>
      <w:pPr>
        <w:spacing w:line="276" w:lineRule="auto"/>
        <w:rPr>
          <w:lang w:eastAsia="zh-CN"/>
        </w:rPr>
      </w:pPr>
    </w:p>
    <w:p>
      <w:pPr>
        <w:spacing w:line="276" w:lineRule="auto"/>
        <w:rPr>
          <w:lang w:eastAsia="zh-CN"/>
        </w:rPr>
      </w:pPr>
    </w:p>
    <w:p>
      <w:pPr>
        <w:spacing w:line="276" w:lineRule="auto"/>
        <w:rPr>
          <w:lang w:eastAsia="zh-CN"/>
        </w:rPr>
      </w:pPr>
      <w:r>
        <w:rPr>
          <w:lang w:val="en-US" w:eastAsia="zh-CN"/>
        </w:rPr>
        <w:pict>
          <v:shape id="AutoShape 559" o:spid="_x0000_s2067" o:spt="32" type="#_x0000_t32" style="position:absolute;left:0pt;margin-left:301.15pt;margin-top:1.85pt;height:22.8pt;width:0.3pt;z-index:251705344;mso-width-relative:page;mso-height-relative:page;" filled="f" stroked="t" coordsize="21600,21600">
            <v:path arrowok="t"/>
            <v:fill on="f" focussize="0,0"/>
            <v:stroke weight="1.25pt" color="#000000"/>
            <v:imagedata o:title=""/>
            <o:lock v:ext="edit" aspectratio="f"/>
          </v:shape>
        </w:pict>
      </w:r>
      <w:r>
        <w:rPr>
          <w:lang w:val="en-US" w:eastAsia="zh-CN"/>
        </w:rPr>
        <w:pict>
          <v:shape id="AutoShape 555" o:spid="_x0000_s2068" o:spt="32" type="#_x0000_t32" style="position:absolute;left:0pt;margin-left:393.95pt;margin-top:1.85pt;height:24.25pt;width:0.4pt;z-index:251702272;mso-width-relative:page;mso-height-relative:page;" filled="f" stroked="t" coordsize="21600,21600">
            <v:path arrowok="t"/>
            <v:fill on="f" focussize="0,0"/>
            <v:stroke weight="1.25pt" color="#000000"/>
            <v:imagedata o:title=""/>
            <o:lock v:ext="edit" aspectratio="f"/>
          </v:shape>
        </w:pict>
      </w:r>
      <w:r>
        <w:rPr>
          <w:lang w:val="en-US" w:eastAsia="zh-CN"/>
        </w:rPr>
        <w:pict>
          <v:shape id="AutoShape 526" o:spid="_x0000_s2063" o:spt="32" type="#_x0000_t32" style="position:absolute;left:0pt;margin-left:22.45pt;margin-top:1.2pt;height:0.2pt;width:372.5pt;z-index:251673600;mso-width-relative:page;mso-height-relative:page;" filled="f" stroked="t" coordsize="21600,21600">
            <v:path arrowok="t"/>
            <v:fill on="f" focussize="0,0"/>
            <v:stroke weight="1.25pt" color="#000000"/>
            <v:imagedata o:title=""/>
            <o:lock v:ext="edit" aspectratio="f"/>
          </v:shape>
        </w:pict>
      </w:r>
      <w:r>
        <w:rPr>
          <w:lang w:val="en-US" w:eastAsia="zh-CN"/>
        </w:rPr>
        <w:pict>
          <v:shape id="AutoShape 541" o:spid="_x0000_s2062" o:spt="32" type="#_x0000_t32" style="position:absolute;left:0pt;margin-left:112.15pt;margin-top:1.2pt;height:25.65pt;width:0.05pt;z-index:251688960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">
            <v:path arrowok="t"/>
            <v:fill on="f" focussize="0,0"/>
            <v:stroke weight="1.25pt"/>
            <v:imagedata o:title=""/>
            <o:lock v:ext="edit"/>
          </v:shape>
        </w:pict>
      </w:r>
      <w:r>
        <w:rPr>
          <w:lang w:val="en-US" w:eastAsia="zh-CN"/>
        </w:rPr>
        <w:pict>
          <v:shape id="AutoShape 539" o:spid="_x0000_s2064" o:spt="32" type="#_x0000_t32" style="position:absolute;left:0pt;margin-left:22.5pt;margin-top:1.2pt;height:25.65pt;width:0.05pt;z-index:251686912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">
            <v:path arrowok="t"/>
            <v:fill on="f" focussize="0,0"/>
            <v:stroke weight="1.25pt"/>
            <v:imagedata o:title=""/>
            <o:lock v:ext="edit"/>
          </v:shape>
        </w:pict>
      </w:r>
    </w:p>
    <w:p>
      <w:pPr>
        <w:spacing w:line="276" w:lineRule="auto"/>
        <w:rPr>
          <w:lang w:eastAsia="zh-CN"/>
        </w:rPr>
      </w:pPr>
      <w:r>
        <w:rPr>
          <w:lang w:val="en-US" w:eastAsia="zh-CN"/>
        </w:rPr>
        <w:pict>
          <v:shape id="Text Box 554" o:spid="_x0000_s2072" o:spt="202" type="#_x0000_t202" style="position:absolute;left:0pt;margin-left:350.05pt;margin-top:11.75pt;height:40.35pt;width:90.45pt;z-index:251701248;mso-width-relative:margin;mso-height-relative:margin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>
                    <w:rPr>
                      <w:rFonts w:hint="eastAsia" w:ascii="Times New Roman" w:hAnsi="Times New Roman"/>
                      <w:sz w:val="21"/>
                      <w:szCs w:val="21"/>
                      <w:lang w:eastAsia="zh-CN"/>
                    </w:rPr>
                    <w:t>D</w:t>
                  </w:r>
                  <w:r>
                    <w:rPr>
                      <w:rFonts w:hint="eastAsia" w:ascii="Times New Roman" w:hAnsi="Times New Roman"/>
                      <w:sz w:val="21"/>
                      <w:szCs w:val="21"/>
                    </w:rPr>
                    <w:t>ata Security</w:t>
                  </w:r>
                </w:p>
                <w:p>
                  <w:pPr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>
                    <w:rPr>
                      <w:rFonts w:hint="eastAsia" w:ascii="Times New Roman" w:hAnsi="Times New Roman"/>
                      <w:sz w:val="21"/>
                      <w:szCs w:val="21"/>
                    </w:rPr>
                    <w:t>officer</w:t>
                  </w:r>
                </w:p>
              </w:txbxContent>
            </v:textbox>
          </v:shape>
        </w:pict>
      </w:r>
      <w:r>
        <w:rPr>
          <w:lang w:val="en-US" w:eastAsia="zh-CN"/>
        </w:rPr>
        <w:pict>
          <v:shape id="Text Box 553" o:spid="_x0000_s2073" o:spt="202" type="#_x0000_t202" style="position:absolute;left:0pt;margin-left:254.55pt;margin-top:11.35pt;height:40.35pt;width:90.45pt;z-index:251700224;mso-width-relative:margin;mso-height-relative:margin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ascii="Times New Roman" w:hAnsi="Times New Roman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Times New Roman" w:hAnsi="Times New Roman"/>
                      <w:sz w:val="21"/>
                      <w:szCs w:val="21"/>
                      <w:lang w:eastAsia="zh-CN"/>
                    </w:rPr>
                    <w:t xml:space="preserve">Information </w:t>
                  </w:r>
                  <w:r>
                    <w:rPr>
                      <w:rFonts w:ascii="Times New Roman" w:hAnsi="Times New Roman"/>
                      <w:sz w:val="21"/>
                      <w:szCs w:val="21"/>
                    </w:rPr>
                    <w:t>Security</w:t>
                  </w:r>
                  <w:r>
                    <w:rPr>
                      <w:rFonts w:hint="eastAsia" w:ascii="Times New Roman" w:hAnsi="Times New Roman"/>
                      <w:sz w:val="18"/>
                      <w:szCs w:val="18"/>
                      <w:lang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/>
                      <w:sz w:val="21"/>
                      <w:szCs w:val="21"/>
                    </w:rPr>
                    <w:t>Officer</w:t>
                  </w:r>
                </w:p>
              </w:txbxContent>
            </v:textbox>
          </v:shape>
        </w:pict>
      </w:r>
    </w:p>
    <w:p>
      <w:pPr>
        <w:spacing w:line="276" w:lineRule="auto"/>
        <w:rPr>
          <w:lang w:eastAsia="zh-CN"/>
        </w:rPr>
      </w:pPr>
      <w:r>
        <w:rPr>
          <w:lang w:val="en-US" w:eastAsia="zh-CN"/>
        </w:rPr>
        <w:pict>
          <v:shape id="Text Box 515" o:spid="_x0000_s2069" o:spt="202" type="#_x0000_t202" style="position:absolute;left:0pt;margin-left:65.55pt;margin-top:0.4pt;height:40.9pt;width:90.45pt;z-index:251662336;mso-width-relative:margin;mso-height-relative:margin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spacing w:line="400" w:lineRule="exact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/>
                      <w:sz w:val="21"/>
                      <w:szCs w:val="21"/>
                    </w:rPr>
                    <w:t>Security Officer</w:t>
                  </w:r>
                </w:p>
              </w:txbxContent>
            </v:textbox>
          </v:shape>
        </w:pict>
      </w:r>
      <w:r>
        <w:rPr>
          <w:lang w:val="en-US" w:eastAsia="zh-CN"/>
        </w:rPr>
        <w:pict>
          <v:shape id="Text Box 514" o:spid="_x0000_s2070" o:spt="202" type="#_x0000_t202" style="position:absolute;left:0pt;margin-left:-31.35pt;margin-top:0.4pt;height:40.9pt;width:90.2pt;z-index:251661312;mso-width-relative:margin;mso-height-relative:margin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">
            <v:path/>
            <v:fill focussize="0,0"/>
            <v:stroke joinstyle="miter"/>
            <v:imagedata o:title=""/>
            <o:lock v:ext="edit"/>
            <v:textbox inset="0mm,1.27mm,0mm,1.27mm">
              <w:txbxContent>
                <w:p>
                  <w:pPr>
                    <w:spacing w:line="400" w:lineRule="exact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/>
                      <w:sz w:val="21"/>
                      <w:szCs w:val="21"/>
                    </w:rPr>
                    <w:t>Security Officer</w:t>
                  </w:r>
                </w:p>
              </w:txbxContent>
            </v:textbox>
          </v:shape>
        </w:pict>
      </w:r>
      <w:r>
        <w:rPr>
          <w:rFonts w:cs="Arial"/>
          <w:b/>
          <w:lang w:val="en-US" w:eastAsia="zh-CN"/>
        </w:rPr>
        <w:pict>
          <v:shape id="AutoShape 538" o:spid="_x0000_s2071" o:spt="32" type="#_x0000_t32" style="position:absolute;left:0pt;flip:x;margin-left:222.75pt;margin-top:-23.85pt;height:95.1pt;width:0.2pt;z-index:251685888;mso-width-relative:page;mso-height-relative:page;" filled="f" stroked="t" coordsize="21600,21600">
            <v:path arrowok="t"/>
            <v:fill on="f" focussize="0,0"/>
            <v:stroke weight="1.25pt" color="#000000" dashstyle="1 1"/>
            <v:imagedata o:title=""/>
            <o:lock v:ext="edit" aspectratio="f"/>
          </v:shape>
        </w:pict>
      </w:r>
    </w:p>
    <w:p>
      <w:pPr>
        <w:spacing w:line="276" w:lineRule="auto"/>
        <w:rPr>
          <w:lang w:eastAsia="zh-CN"/>
        </w:rPr>
      </w:pPr>
    </w:p>
    <w:p>
      <w:pPr>
        <w:spacing w:line="276" w:lineRule="auto"/>
        <w:rPr>
          <w:lang w:eastAsia="zh-CN"/>
        </w:rPr>
      </w:pPr>
    </w:p>
    <w:p>
      <w:pPr>
        <w:spacing w:line="276" w:lineRule="auto"/>
        <w:rPr>
          <w:lang w:eastAsia="zh-CN"/>
        </w:rPr>
      </w:pPr>
      <w:r>
        <w:rPr>
          <w:rFonts w:cs="Arial"/>
          <w:b/>
          <w:lang w:val="en-US" w:eastAsia="zh-CN"/>
        </w:rPr>
        <w:pict>
          <v:shape id="AutoShape 536" o:spid="_x0000_s2075" o:spt="32" type="#_x0000_t32" style="position:absolute;left:0pt;flip:x;margin-left:20.6pt;margin-top:1.35pt;height:30.6pt;width:0.25pt;z-index:251683840;mso-width-relative:page;mso-height-relative:page;" filled="f" stroked="t" coordsize="21600,21600">
            <v:path arrowok="t"/>
            <v:fill on="f" focussize="0,0"/>
            <v:stroke weight="1.25pt" color="#000000"/>
            <v:imagedata o:title=""/>
            <o:lock v:ext="edit" aspectratio="f"/>
          </v:shape>
        </w:pict>
      </w:r>
      <w:r>
        <w:rPr>
          <w:rFonts w:cs="Arial"/>
          <w:b/>
          <w:lang w:val="en-US" w:eastAsia="zh-CN"/>
        </w:rPr>
        <w:pict>
          <v:shape id="AutoShape 556" o:spid="_x0000_s2074" o:spt="32" type="#_x0000_t32" style="position:absolute;left:0pt;margin-left:110.8pt;margin-top:1.65pt;height:54.4pt;width:0.6pt;z-index:251703296;mso-width-relative:page;mso-height-relative:page;" filled="f" stroked="t" coordsize="21600,21600">
            <v:path arrowok="t"/>
            <v:fill on="f" focussize="0,0"/>
            <v:stroke weight="1.25pt" color="#000000"/>
            <v:imagedata o:title=""/>
            <o:lock v:ext="edit" aspectratio="f"/>
          </v:shape>
        </w:pict>
      </w:r>
    </w:p>
    <w:p>
      <w:pPr>
        <w:spacing w:line="276" w:lineRule="auto"/>
        <w:ind w:right="331"/>
        <w:rPr>
          <w:rFonts w:cs="Arial"/>
          <w:b/>
          <w:snapToGrid w:val="0"/>
          <w:lang w:eastAsia="zh-CN"/>
        </w:rPr>
      </w:pPr>
    </w:p>
    <w:p>
      <w:pPr>
        <w:spacing w:line="276" w:lineRule="auto"/>
        <w:ind w:right="331"/>
        <w:rPr>
          <w:rFonts w:cs="Arial"/>
          <w:b/>
          <w:snapToGrid w:val="0"/>
          <w:lang w:eastAsia="zh-CN"/>
        </w:rPr>
      </w:pPr>
      <w:r>
        <w:rPr>
          <w:rFonts w:cs="Arial"/>
          <w:b/>
          <w:lang w:val="en-US" w:eastAsia="zh-CN"/>
        </w:rPr>
        <w:pict>
          <v:shape id="AutoShape 564" o:spid="_x0000_s2076" o:spt="32" type="#_x0000_t32" style="position:absolute;left:0pt;margin-left:411.75pt;margin-top:95.25pt;height:0pt;width:181.1pt;rotation:5898240f;z-index:251709440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" adj="-66887,-1,-66887">
            <v:path arrowok="t"/>
            <v:fill on="f" focussize="0,0"/>
            <v:stroke weight="1.25pt" dashstyle="1 1"/>
            <v:imagedata o:title=""/>
            <o:lock v:ext="edit"/>
          </v:shape>
        </w:pict>
      </w:r>
      <w:r>
        <w:rPr>
          <w:rFonts w:cs="Arial"/>
          <w:b/>
          <w:lang w:val="en-US" w:eastAsia="zh-CN"/>
        </w:rPr>
        <w:pict>
          <v:shape id="AutoShape 562" o:spid="_x0000_s2077" o:spt="34" type="#_x0000_t34" style="position:absolute;left:0pt;margin-left:54.1pt;margin-top:95.85pt;height:0.2pt;width:180.75pt;rotation:5898240f;z-index:251707392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" adj="10797,-53746200,-24271">
            <v:path arrowok="t"/>
            <v:fill on="f" focussize="0,0"/>
            <v:stroke weight="1.25pt" dashstyle="1 1"/>
            <v:imagedata o:title=""/>
            <o:lock v:ext="edit"/>
          </v:shape>
        </w:pict>
      </w:r>
      <w:r>
        <w:rPr>
          <w:rFonts w:cs="Arial"/>
          <w:b/>
          <w:lang w:val="en-US" w:eastAsia="zh-CN"/>
        </w:rPr>
        <w:pict>
          <v:shape id="AutoShape 533" o:spid="_x0000_s2078" o:spt="32" type="#_x0000_t32" style="position:absolute;left:0pt;margin-left:144.6pt;margin-top:4.45pt;height:0.65pt;width:357.9pt;z-index:251680768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">
            <v:path arrowok="t"/>
            <v:fill on="f" focussize="0,0"/>
            <v:stroke weight="1.25pt" dashstyle="1 1"/>
            <v:imagedata o:title=""/>
            <o:lock v:ext="edit"/>
          </v:shape>
        </w:pict>
      </w:r>
      <w:r>
        <w:rPr>
          <w:rFonts w:cs="Arial"/>
          <w:b/>
          <w:lang w:val="en-US" w:eastAsia="zh-CN"/>
        </w:rPr>
        <w:pict>
          <v:shape id="_x0000_s2079" o:spid="_x0000_s2079" o:spt="32" type="#_x0000_t32" style="position:absolute;left:0pt;margin-left:467.85pt;margin-top:5.55pt;height:26.1pt;width:0.05pt;z-index:251713536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">
            <v:path arrowok="t"/>
            <v:fill on="f" focussize="0,0"/>
            <v:stroke weight="1.25pt" dashstyle="1 1"/>
            <v:imagedata o:title=""/>
            <o:lock v:ext="edit"/>
          </v:shape>
        </w:pict>
      </w:r>
      <w:r>
        <w:rPr>
          <w:rFonts w:cs="Arial"/>
          <w:b/>
          <w:lang w:val="en-US" w:eastAsia="zh-CN"/>
        </w:rPr>
        <w:pict>
          <v:shape id="AutoShape 535" o:spid="_x0000_s2080" o:spt="32" type="#_x0000_t32" style="position:absolute;left:0pt;margin-left:418.2pt;margin-top:5.55pt;height:26.1pt;width:0.05pt;z-index:251682816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">
            <v:path arrowok="t"/>
            <v:fill on="f" focussize="0,0"/>
            <v:stroke weight="1.25pt" dashstyle="1 1"/>
            <v:imagedata o:title=""/>
            <o:lock v:ext="edit"/>
          </v:shape>
        </w:pict>
      </w:r>
      <w:r>
        <w:rPr>
          <w:rFonts w:cs="Arial"/>
          <w:b/>
          <w:lang w:val="en-US" w:eastAsia="zh-CN"/>
        </w:rPr>
        <w:pict>
          <v:shape id="AutoShape 531" o:spid="_x0000_s2081" o:spt="32" type="#_x0000_t32" style="position:absolute;left:0pt;margin-left:372.15pt;margin-top:5.55pt;height:26.1pt;width:0.05pt;z-index:251678720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">
            <v:path arrowok="t"/>
            <v:fill on="f" focussize="0,0"/>
            <v:stroke weight="1.25pt" dashstyle="1 1"/>
            <v:imagedata o:title=""/>
            <o:lock v:ext="edit"/>
          </v:shape>
        </w:pict>
      </w:r>
      <w:r>
        <w:rPr>
          <w:rFonts w:cs="Arial"/>
          <w:b/>
          <w:lang w:val="en-US" w:eastAsia="zh-CN"/>
        </w:rPr>
        <w:pict>
          <v:shape id="AutoShape 551" o:spid="_x0000_s2082" o:spt="32" type="#_x0000_t32" style="position:absolute;left:0pt;margin-left:320.75pt;margin-top:5.55pt;height:26.1pt;width:0.05pt;z-index:251698176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">
            <v:path arrowok="t"/>
            <v:fill on="f" focussize="0,0"/>
            <v:stroke weight="1.25pt" dashstyle="1 1"/>
            <v:imagedata o:title=""/>
            <o:lock v:ext="edit"/>
          </v:shape>
        </w:pict>
      </w:r>
      <w:r>
        <w:rPr>
          <w:rFonts w:cs="Arial"/>
          <w:b/>
          <w:lang w:val="en-US" w:eastAsia="zh-CN"/>
        </w:rPr>
        <w:pict>
          <v:shape id="AutoShape 552" o:spid="_x0000_s2083" o:spt="32" type="#_x0000_t32" style="position:absolute;left:0pt;margin-left:270.95pt;margin-top:5.55pt;height:26.1pt;width:0.05pt;z-index:251699200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">
            <v:path arrowok="t"/>
            <v:fill on="f" focussize="0,0"/>
            <v:stroke weight="1.25pt" dashstyle="1 1"/>
            <v:imagedata o:title=""/>
            <o:lock v:ext="edit"/>
          </v:shape>
        </w:pict>
      </w:r>
      <w:r>
        <w:rPr>
          <w:rFonts w:cs="Arial"/>
          <w:b/>
          <w:lang w:val="en-US" w:eastAsia="zh-CN"/>
        </w:rPr>
        <w:pict>
          <v:shape id="AutoShape 532" o:spid="_x0000_s2084" o:spt="32" type="#_x0000_t32" style="position:absolute;left:0pt;margin-left:177.8pt;margin-top:5.55pt;height:26.1pt;width:0pt;z-index:251679744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">
            <v:path arrowok="t"/>
            <v:fill on="f" focussize="0,0"/>
            <v:stroke weight="1.25pt" dashstyle="1 1"/>
            <v:imagedata o:title=""/>
            <o:lock v:ext="edit"/>
          </v:shape>
        </w:pict>
      </w:r>
      <w:r>
        <w:rPr>
          <w:rFonts w:cs="Arial"/>
          <w:b/>
          <w:lang w:val="en-US" w:eastAsia="zh-CN"/>
        </w:rPr>
        <w:pict>
          <v:shape id="AutoShape 534" o:spid="_x0000_s2085" o:spt="32" type="#_x0000_t32" style="position:absolute;left:0pt;margin-left:222.75pt;margin-top:5.55pt;height:26.1pt;width:0.05pt;z-index:251681792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">
            <v:path arrowok="t"/>
            <v:fill on="f" focussize="0,0"/>
            <v:stroke weight="1.25pt" dashstyle="1 1"/>
            <v:imagedata o:title=""/>
            <o:lock v:ext="edit"/>
          </v:shape>
        </w:pict>
      </w:r>
      <w:r>
        <w:rPr>
          <w:rFonts w:cs="Arial"/>
          <w:b/>
          <w:lang w:val="en-US" w:eastAsia="zh-CN"/>
        </w:rPr>
        <w:pict>
          <v:shape id="AutoShape 529" o:spid="_x0000_s2086" o:spt="32" type="#_x0000_t32" style="position:absolute;left:0pt;margin-left:48.95pt;margin-top:5.55pt;height:24.1pt;width:0pt;z-index:251676672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">
            <v:path arrowok="t"/>
            <v:fill on="f" focussize="0,0"/>
            <v:stroke weight="1.25pt"/>
            <v:imagedata o:title=""/>
            <o:lock v:ext="edit"/>
          </v:shape>
        </w:pict>
      </w:r>
      <w:r>
        <w:rPr>
          <w:rFonts w:cs="Arial"/>
          <w:b/>
          <w:lang w:val="en-US" w:eastAsia="zh-CN"/>
        </w:rPr>
        <w:pict>
          <v:shape id="AutoShape 528" o:spid="_x0000_s2087" o:spt="32" type="#_x0000_t32" style="position:absolute;left:0pt;margin-left:-7.7pt;margin-top:5.55pt;height:24.1pt;width:0pt;z-index:251675648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">
            <v:path arrowok="t"/>
            <v:fill on="f" focussize="0,0"/>
            <v:stroke weight="1.25pt"/>
            <v:imagedata o:title=""/>
            <o:lock v:ext="edit"/>
          </v:shape>
        </w:pict>
      </w:r>
      <w:r>
        <w:rPr>
          <w:rFonts w:cs="Arial"/>
          <w:b/>
          <w:lang w:val="en-US" w:eastAsia="zh-CN"/>
        </w:rPr>
        <w:pict>
          <v:shape id="AutoShape 527" o:spid="_x0000_s2088" o:spt="32" type="#_x0000_t32" style="position:absolute;left:0pt;margin-left:-7.7pt;margin-top:5.55pt;height:0pt;width:56.65pt;z-index:251674624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">
            <v:path arrowok="t"/>
            <v:fill on="f" focussize="0,0"/>
            <v:stroke weight="1.25pt"/>
            <v:imagedata o:title=""/>
            <o:lock v:ext="edit"/>
          </v:shape>
        </w:pict>
      </w:r>
    </w:p>
    <w:p>
      <w:pPr>
        <w:spacing w:line="276" w:lineRule="auto"/>
        <w:ind w:right="331"/>
        <w:rPr>
          <w:rFonts w:cs="Arial"/>
          <w:b/>
          <w:snapToGrid w:val="0"/>
          <w:lang w:eastAsia="zh-CN"/>
        </w:rPr>
      </w:pPr>
    </w:p>
    <w:p>
      <w:pPr>
        <w:spacing w:line="276" w:lineRule="auto"/>
        <w:ind w:right="331"/>
        <w:rPr>
          <w:rFonts w:cs="Arial"/>
          <w:b/>
          <w:snapToGrid w:val="0"/>
          <w:lang w:eastAsia="zh-CN"/>
        </w:rPr>
      </w:pPr>
      <w:r>
        <w:rPr>
          <w:rFonts w:cs="Arial"/>
          <w:b/>
          <w:lang w:val="en-US" w:eastAsia="zh-CN"/>
        </w:rPr>
        <w:pict>
          <v:shape id="Text Box 525" o:spid="_x0000_s2089" o:spt="202" type="#_x0000_t202" style="position:absolute;left:0pt;margin-left:447.25pt;margin-top:5.25pt;height:134.4pt;width:41.4pt;z-index:251711488;mso-width-relative:margin;mso-height-relative:margin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">
            <v:path/>
            <v:fill focussize="0,0"/>
            <v:stroke joinstyle="miter"/>
            <v:imagedata o:title=""/>
            <o:lock v:ext="edit"/>
            <v:textbox inset="2.54mm,1.27mm,1.5mm,1.27mm" style="layout-flow:vertical-ideographic;">
              <w:txbxContent>
                <w:p>
                  <w:pPr>
                    <w:jc w:val="center"/>
                    <w:rPr>
                      <w:rFonts w:ascii="Times New Roman" w:hAnsi="Times New Roman"/>
                      <w:spacing w:val="24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Times New Roman" w:hAnsi="Times New Roman"/>
                      <w:spacing w:val="24"/>
                      <w:sz w:val="21"/>
                      <w:szCs w:val="21"/>
                      <w:lang w:eastAsia="zh-CN"/>
                    </w:rPr>
                    <w:t>Finance Manager</w:t>
                  </w:r>
                </w:p>
              </w:txbxContent>
            </v:textbox>
          </v:shape>
        </w:pict>
      </w:r>
      <w:r>
        <w:rPr>
          <w:rFonts w:cs="Arial"/>
          <w:b/>
          <w:lang w:val="en-US" w:eastAsia="zh-CN"/>
        </w:rPr>
        <w:pict>
          <v:shape id="_x0000_s2090" o:spid="_x0000_s2090" o:spt="202" type="#_x0000_t202" style="position:absolute;left:0pt;margin-left:397.5pt;margin-top:5.2pt;height:134.45pt;width:41.4pt;z-index:251672576;mso-width-relative:margin;mso-height-relative:margin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">
            <v:path/>
            <v:fill focussize="0,0"/>
            <v:stroke joinstyle="miter"/>
            <v:imagedata o:title=""/>
            <o:lock v:ext="edit"/>
            <v:textbox inset="2.54mm,1.27mm,1.5mm,1.27mm" style="layout-flow:vertical-ideographic;">
              <w:txbxContent>
                <w:p>
                  <w:pPr>
                    <w:jc w:val="center"/>
                    <w:rPr>
                      <w:rFonts w:ascii="Times New Roman" w:hAnsi="Times New Roman"/>
                      <w:spacing w:val="24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Times New Roman" w:hAnsi="Times New Roman"/>
                      <w:spacing w:val="24"/>
                      <w:sz w:val="21"/>
                      <w:szCs w:val="21"/>
                      <w:lang w:eastAsia="zh-CN"/>
                    </w:rPr>
                    <w:t xml:space="preserve">Technology Manager </w:t>
                  </w:r>
                </w:p>
              </w:txbxContent>
            </v:textbox>
          </v:shape>
        </w:pict>
      </w:r>
      <w:r>
        <w:rPr>
          <w:rFonts w:cs="Arial"/>
          <w:b/>
          <w:lang w:val="en-US" w:eastAsia="zh-CN"/>
        </w:rPr>
        <w:pict>
          <v:shape id="Text Box 524" o:spid="_x0000_s2091" o:spt="202" type="#_x0000_t202" style="position:absolute;left:0pt;margin-left:348.7pt;margin-top:5.2pt;height:134.45pt;width:41.4pt;z-index:251671552;mso-width-relative:margin;mso-height-relative:margin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">
            <v:path/>
            <v:fill focussize="0,0"/>
            <v:stroke joinstyle="miter"/>
            <v:imagedata o:title=""/>
            <o:lock v:ext="edit"/>
            <v:textbox inset="2.54mm,1.27mm,1.5mm,1.27mm" style="layout-flow:vertical-ideographic;">
              <w:txbxContent>
                <w:p>
                  <w:pPr>
                    <w:jc w:val="center"/>
                    <w:rPr>
                      <w:rFonts w:ascii="Times New Roman" w:hAnsi="Times New Roman"/>
                      <w:spacing w:val="24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Times New Roman" w:hAnsi="Times New Roman"/>
                      <w:spacing w:val="24"/>
                      <w:sz w:val="21"/>
                      <w:szCs w:val="21"/>
                    </w:rPr>
                    <w:t>H.R</w:t>
                  </w:r>
                  <w:r>
                    <w:rPr>
                      <w:rFonts w:hint="eastAsia" w:ascii="Times New Roman" w:hAnsi="Times New Roman"/>
                      <w:spacing w:val="24"/>
                      <w:sz w:val="21"/>
                      <w:szCs w:val="21"/>
                      <w:lang w:eastAsia="zh-CN"/>
                    </w:rPr>
                    <w:t xml:space="preserve"> Manager</w:t>
                  </w:r>
                </w:p>
              </w:txbxContent>
            </v:textbox>
          </v:shape>
        </w:pict>
      </w:r>
      <w:r>
        <w:rPr>
          <w:rFonts w:cs="Arial"/>
          <w:b/>
          <w:lang w:val="en-US" w:eastAsia="zh-CN"/>
        </w:rPr>
        <w:pict>
          <v:shape id="Text Box 523" o:spid="_x0000_s2092" o:spt="202" type="#_x0000_t202" style="position:absolute;left:0pt;margin-left:300.4pt;margin-top:5.2pt;height:134.45pt;width:41.4pt;z-index:251670528;mso-width-relative:margin;mso-height-relative:margin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">
            <v:path/>
            <v:fill focussize="0,0"/>
            <v:stroke joinstyle="miter"/>
            <v:imagedata o:title=""/>
            <o:lock v:ext="edit"/>
            <v:textbox inset="2.54mm,1.27mm,1.5mm,1.27mm" style="layout-flow:vertical-ideographic;">
              <w:txbxContent>
                <w:p>
                  <w:pPr>
                    <w:jc w:val="center"/>
                    <w:rPr>
                      <w:rFonts w:ascii="Times New Roman" w:hAnsi="Times New Roman"/>
                      <w:spacing w:val="24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Times New Roman" w:hAnsi="Times New Roman"/>
                      <w:spacing w:val="24"/>
                      <w:sz w:val="21"/>
                      <w:szCs w:val="21"/>
                      <w:lang w:eastAsia="zh-CN"/>
                    </w:rPr>
                    <w:t>OPP Manager</w:t>
                  </w:r>
                </w:p>
              </w:txbxContent>
            </v:textbox>
          </v:shape>
        </w:pict>
      </w:r>
      <w:r>
        <w:rPr>
          <w:rFonts w:cs="Arial"/>
          <w:b/>
          <w:lang w:val="en-US" w:eastAsia="zh-CN"/>
        </w:rPr>
        <w:pict>
          <v:shape id="Text Box 522" o:spid="_x0000_s2093" o:spt="202" type="#_x0000_t202" style="position:absolute;left:0pt;margin-left:252.2pt;margin-top:5.2pt;height:134.45pt;width:41.4pt;z-index:251669504;mso-width-relative:margin;mso-height-relative:margin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">
            <v:path/>
            <v:fill focussize="0,0"/>
            <v:stroke joinstyle="miter"/>
            <v:imagedata o:title=""/>
            <o:lock v:ext="edit"/>
            <v:textbox inset="2.54mm,1.27mm,1.5mm,1.27mm" style="layout-flow:vertical-ideographic;">
              <w:txbxContent>
                <w:p>
                  <w:pPr>
                    <w:jc w:val="center"/>
                    <w:rPr>
                      <w:rFonts w:ascii="Times New Roman" w:hAnsi="Times New Roman"/>
                      <w:spacing w:val="24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Times New Roman" w:hAnsi="Times New Roman"/>
                      <w:spacing w:val="24"/>
                      <w:sz w:val="21"/>
                      <w:szCs w:val="21"/>
                    </w:rPr>
                    <w:t>Sales</w:t>
                  </w:r>
                  <w:r>
                    <w:rPr>
                      <w:rFonts w:hint="eastAsia" w:ascii="Times New Roman" w:hAnsi="Times New Roman"/>
                      <w:spacing w:val="24"/>
                      <w:sz w:val="21"/>
                      <w:szCs w:val="21"/>
                      <w:lang w:eastAsia="zh-CN"/>
                    </w:rPr>
                    <w:t xml:space="preserve"> Manager</w:t>
                  </w:r>
                </w:p>
              </w:txbxContent>
            </v:textbox>
          </v:shape>
        </w:pict>
      </w:r>
      <w:r>
        <w:rPr>
          <w:rFonts w:cs="Arial"/>
          <w:b/>
          <w:lang w:val="en-US" w:eastAsia="zh-CN"/>
        </w:rPr>
        <w:pict>
          <v:shape id="Text Box 521" o:spid="_x0000_s2094" o:spt="202" type="#_x0000_t202" style="position:absolute;left:0pt;margin-left:203.85pt;margin-top:5.2pt;height:134.45pt;width:41.4pt;z-index:251668480;mso-width-relative:margin;mso-height-relative:margin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">
            <v:path/>
            <v:fill focussize="0,0"/>
            <v:stroke joinstyle="miter"/>
            <v:imagedata o:title=""/>
            <o:lock v:ext="edit"/>
            <v:textbox inset="2.54mm,1.27mm,1.5mm,1.27mm" style="layout-flow:vertical-ideographic;">
              <w:txbxContent>
                <w:p>
                  <w:pPr>
                    <w:jc w:val="center"/>
                    <w:rPr>
                      <w:rFonts w:ascii="Times New Roman" w:hAnsi="Times New Roman"/>
                      <w:spacing w:val="24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Times New Roman" w:hAnsi="Times New Roman"/>
                      <w:spacing w:val="24"/>
                      <w:sz w:val="21"/>
                      <w:szCs w:val="21"/>
                      <w:lang w:eastAsia="zh-CN"/>
                    </w:rPr>
                    <w:t>Quality</w:t>
                  </w:r>
                  <w:r>
                    <w:rPr>
                      <w:rFonts w:hint="eastAsia" w:ascii="Times New Roman" w:hAnsi="Times New Roman"/>
                      <w:spacing w:val="24"/>
                      <w:sz w:val="21"/>
                      <w:szCs w:val="21"/>
                      <w:lang w:eastAsia="zh-CN"/>
                    </w:rPr>
                    <w:t xml:space="preserve"> Manager</w:t>
                  </w:r>
                </w:p>
                <w:p>
                  <w:pPr>
                    <w:jc w:val="center"/>
                    <w:rPr>
                      <w:rFonts w:ascii="Times New Roman" w:hAnsi="Times New Roman"/>
                      <w:spacing w:val="24"/>
                      <w:sz w:val="21"/>
                      <w:szCs w:val="21"/>
                    </w:rPr>
                  </w:pPr>
                </w:p>
              </w:txbxContent>
            </v:textbox>
          </v:shape>
        </w:pict>
      </w:r>
      <w:r>
        <w:rPr>
          <w:rFonts w:cs="Arial"/>
          <w:b/>
          <w:lang w:val="en-US" w:eastAsia="zh-CN"/>
        </w:rPr>
        <w:pict>
          <v:shape id="Text Box 520" o:spid="_x0000_s2095" o:spt="202" type="#_x0000_t202" style="position:absolute;left:0pt;margin-left:156pt;margin-top:5.2pt;height:134.45pt;width:41.4pt;z-index:251667456;mso-width-relative:margin;mso-height-relative:margin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">
            <v:path/>
            <v:fill focussize="0,0"/>
            <v:stroke joinstyle="miter"/>
            <v:imagedata o:title=""/>
            <o:lock v:ext="edit"/>
            <v:textbox inset="2.54mm,1.27mm,1.5mm,1.27mm" style="layout-flow:vertical-ideographic;">
              <w:txbxContent>
                <w:p>
                  <w:pPr>
                    <w:jc w:val="center"/>
                    <w:rPr>
                      <w:rFonts w:ascii="Times New Roman" w:hAnsi="Times New Roman"/>
                      <w:spacing w:val="24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Times New Roman" w:hAnsi="Times New Roman"/>
                      <w:spacing w:val="24"/>
                      <w:sz w:val="21"/>
                      <w:szCs w:val="21"/>
                    </w:rPr>
                    <w:t>Production</w:t>
                  </w:r>
                  <w:r>
                    <w:rPr>
                      <w:rFonts w:hint="eastAsia" w:ascii="Times New Roman" w:hAnsi="Times New Roman"/>
                      <w:spacing w:val="24"/>
                      <w:sz w:val="21"/>
                      <w:szCs w:val="21"/>
                      <w:lang w:eastAsia="zh-CN"/>
                    </w:rPr>
                    <w:t xml:space="preserve"> Manager</w:t>
                  </w:r>
                </w:p>
              </w:txbxContent>
            </v:textbox>
          </v:shape>
        </w:pict>
      </w:r>
      <w:r>
        <w:rPr>
          <w:rFonts w:cs="Arial"/>
          <w:b/>
          <w:lang w:val="en-US" w:eastAsia="zh-CN"/>
        </w:rPr>
        <w:pict>
          <v:shape id="Text Box 519" o:spid="_x0000_s2096" o:spt="202" type="#_x0000_t202" style="position:absolute;left:0pt;margin-left:92.1pt;margin-top:3.15pt;height:136.5pt;width:41.4pt;z-index:251666432;mso-width-relative:margin;mso-height-relative:margin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">
            <v:path/>
            <v:fill focussize="0,0"/>
            <v:stroke joinstyle="miter"/>
            <v:imagedata o:title=""/>
            <o:lock v:ext="edit"/>
            <v:textbox inset="2.54mm,1.27mm,1.5mm,1.27mm" style="layout-flow:vertical-ideographic;">
              <w:txbxContent>
                <w:p>
                  <w:pPr>
                    <w:jc w:val="center"/>
                    <w:rPr>
                      <w:rFonts w:ascii="Times New Roman" w:hAnsi="Times New Roman"/>
                      <w:spacing w:val="2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/>
                      <w:spacing w:val="24"/>
                      <w:sz w:val="21"/>
                      <w:szCs w:val="21"/>
                    </w:rPr>
                    <w:t>Persons in Authority</w:t>
                  </w:r>
                </w:p>
              </w:txbxContent>
            </v:textbox>
          </v:shape>
        </w:pict>
      </w:r>
      <w:r>
        <w:rPr>
          <w:rFonts w:cs="Arial"/>
          <w:b/>
          <w:lang w:val="en-US" w:eastAsia="zh-CN"/>
        </w:rPr>
        <w:pict>
          <v:shape id="Text Box 518" o:spid="_x0000_s2097" o:spt="202" type="#_x0000_t202" style="position:absolute;left:0pt;margin-left:24.15pt;margin-top:3.15pt;height:136.5pt;width:41.4pt;z-index:251665408;mso-width-relative:margin;mso-height-relative:margin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">
            <v:path/>
            <v:fill focussize="0,0"/>
            <v:stroke joinstyle="miter"/>
            <v:imagedata o:title=""/>
            <o:lock v:ext="edit"/>
            <v:textbox inset="0mm,1.27mm,1mm,1.27mm" style="layout-flow:vertical-ideographic;">
              <w:txbxContent>
                <w:p>
                  <w:pPr>
                    <w:jc w:val="center"/>
                    <w:rPr>
                      <w:rFonts w:ascii="Times New Roman" w:hAnsi="Times New Roman"/>
                      <w:spacing w:val="2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/>
                      <w:spacing w:val="24"/>
                      <w:sz w:val="21"/>
                      <w:szCs w:val="21"/>
                    </w:rPr>
                    <w:t>Security System</w:t>
                  </w:r>
                </w:p>
              </w:txbxContent>
            </v:textbox>
          </v:shape>
        </w:pict>
      </w:r>
      <w:r>
        <w:rPr>
          <w:rFonts w:cs="Arial"/>
          <w:b/>
          <w:lang w:val="en-US" w:eastAsia="zh-CN"/>
        </w:rPr>
        <w:pict>
          <v:shape id="Text Box 517" o:spid="_x0000_s2098" o:spt="202" type="#_x0000_t202" style="position:absolute;left:0pt;margin-left:-27.2pt;margin-top:3.2pt;height:136.45pt;width:41.45pt;z-index:251664384;mso-width-relative:margin;mso-height-relative:margin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">
            <v:path/>
            <v:fill focussize="0,0"/>
            <v:stroke joinstyle="miter"/>
            <v:imagedata o:title=""/>
            <o:lock v:ext="edit"/>
            <v:textbox inset="2.54mm,1.27mm,1.5mm,1.27mm" style="layout-flow:vertical-ideographic;">
              <w:txbxContent>
                <w:p>
                  <w:pPr>
                    <w:jc w:val="center"/>
                    <w:rPr>
                      <w:rFonts w:ascii="Times New Roman" w:hAnsi="Times New Roman"/>
                      <w:spacing w:val="24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Times New Roman" w:hAnsi="Times New Roman"/>
                      <w:spacing w:val="24"/>
                      <w:sz w:val="21"/>
                      <w:szCs w:val="21"/>
                      <w:lang w:eastAsia="zh-CN"/>
                    </w:rPr>
                    <w:t>CCTV/Acess/Alarm</w:t>
                  </w:r>
                </w:p>
              </w:txbxContent>
            </v:textbox>
          </v:shape>
        </w:pict>
      </w:r>
    </w:p>
    <w:p>
      <w:pPr>
        <w:spacing w:line="276" w:lineRule="auto"/>
        <w:ind w:right="331"/>
        <w:rPr>
          <w:rFonts w:cs="Arial"/>
          <w:b/>
          <w:snapToGrid w:val="0"/>
          <w:lang w:eastAsia="zh-CN"/>
        </w:rPr>
      </w:pPr>
    </w:p>
    <w:p>
      <w:pPr>
        <w:spacing w:line="276" w:lineRule="auto"/>
        <w:ind w:right="331"/>
        <w:rPr>
          <w:rFonts w:cs="Arial"/>
          <w:b/>
          <w:snapToGrid w:val="0"/>
          <w:lang w:eastAsia="zh-CN"/>
        </w:rPr>
      </w:pPr>
    </w:p>
    <w:p>
      <w:pPr>
        <w:spacing w:line="276" w:lineRule="auto"/>
        <w:ind w:right="331"/>
        <w:rPr>
          <w:rFonts w:cs="Arial"/>
          <w:b/>
          <w:snapToGrid w:val="0"/>
          <w:lang w:eastAsia="zh-CN"/>
        </w:rPr>
      </w:pPr>
    </w:p>
    <w:p>
      <w:pPr>
        <w:spacing w:line="276" w:lineRule="auto"/>
        <w:ind w:right="331"/>
        <w:rPr>
          <w:rFonts w:cs="Arial"/>
          <w:b/>
          <w:snapToGrid w:val="0"/>
          <w:lang w:eastAsia="zh-CN"/>
        </w:rPr>
      </w:pPr>
    </w:p>
    <w:p>
      <w:pPr>
        <w:spacing w:line="276" w:lineRule="auto"/>
        <w:ind w:right="331"/>
        <w:rPr>
          <w:rFonts w:cs="Arial"/>
          <w:b/>
          <w:snapToGrid w:val="0"/>
          <w:lang w:eastAsia="zh-CN"/>
        </w:rPr>
      </w:pPr>
    </w:p>
    <w:p>
      <w:pPr>
        <w:spacing w:line="276" w:lineRule="auto"/>
        <w:ind w:right="331"/>
        <w:rPr>
          <w:rFonts w:cs="Arial"/>
          <w:b/>
          <w:snapToGrid w:val="0"/>
          <w:lang w:eastAsia="zh-CN"/>
        </w:rPr>
      </w:pPr>
    </w:p>
    <w:p>
      <w:pPr>
        <w:spacing w:line="276" w:lineRule="auto"/>
        <w:ind w:right="331"/>
        <w:rPr>
          <w:rFonts w:cs="Arial"/>
          <w:b/>
          <w:snapToGrid w:val="0"/>
          <w:lang w:eastAsia="zh-CN"/>
        </w:rPr>
      </w:pPr>
    </w:p>
    <w:p>
      <w:pPr>
        <w:spacing w:line="276" w:lineRule="auto"/>
        <w:ind w:right="331"/>
        <w:rPr>
          <w:rFonts w:cs="Arial"/>
          <w:b/>
          <w:snapToGrid w:val="0"/>
          <w:lang w:eastAsia="zh-CN"/>
        </w:rPr>
      </w:pPr>
    </w:p>
    <w:p>
      <w:pPr>
        <w:spacing w:line="276" w:lineRule="auto"/>
        <w:ind w:right="331"/>
        <w:rPr>
          <w:rFonts w:cs="Arial"/>
          <w:b/>
          <w:snapToGrid w:val="0"/>
          <w:lang w:eastAsia="zh-CN"/>
        </w:rPr>
      </w:pPr>
    </w:p>
    <w:p>
      <w:pPr>
        <w:spacing w:line="276" w:lineRule="auto"/>
        <w:ind w:right="331"/>
        <w:rPr>
          <w:rFonts w:cs="Arial"/>
          <w:b/>
          <w:snapToGrid w:val="0"/>
          <w:lang w:eastAsia="zh-CN"/>
        </w:rPr>
      </w:pPr>
    </w:p>
    <w:p>
      <w:pPr>
        <w:spacing w:line="276" w:lineRule="auto"/>
        <w:ind w:right="331"/>
        <w:rPr>
          <w:snapToGrid w:val="0"/>
          <w:lang w:eastAsia="zh-CN"/>
        </w:rPr>
      </w:pPr>
    </w:p>
    <w:p>
      <w:pPr>
        <w:spacing w:line="276" w:lineRule="auto"/>
        <w:ind w:right="331"/>
        <w:rPr>
          <w:b/>
          <w:snapToGrid w:val="0"/>
          <w:u w:val="single"/>
          <w:lang w:eastAsia="zh-CN"/>
        </w:rPr>
      </w:pPr>
      <w:r>
        <w:rPr>
          <w:rFonts w:cs="Arial"/>
          <w:b/>
          <w:lang w:val="en-US" w:eastAsia="zh-CN"/>
        </w:rPr>
        <w:pict>
          <v:shape id="AutoShape 563" o:spid="_x0000_s2099" o:spt="32" type="#_x0000_t32" style="position:absolute;left:0pt;flip:y;margin-left:144.4pt;margin-top:0.65pt;height:0.5pt;width:357.9pt;z-index:251708416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">
            <v:path arrowok="t"/>
            <v:fill on="f" focussize="0,0"/>
            <v:stroke weight="1.25pt" dashstyle="1 1"/>
            <v:imagedata o:title=""/>
            <o:lock v:ext="edit"/>
          </v:shape>
        </w:pict>
      </w:r>
    </w:p>
    <w:p>
      <w:pPr>
        <w:spacing w:line="276" w:lineRule="auto"/>
        <w:ind w:right="331"/>
        <w:rPr>
          <w:b/>
          <w:snapToGrid w:val="0"/>
          <w:u w:val="single"/>
          <w:lang w:eastAsia="zh-CN"/>
        </w:rPr>
      </w:pPr>
    </w:p>
    <w:p>
      <w:pPr>
        <w:spacing w:line="276" w:lineRule="auto"/>
        <w:ind w:right="331"/>
        <w:rPr>
          <w:b/>
          <w:snapToGrid w:val="0"/>
          <w:u w:val="single"/>
          <w:lang w:eastAsia="zh-CN"/>
        </w:rPr>
      </w:pPr>
    </w:p>
    <w:p>
      <w:pPr>
        <w:spacing w:line="276" w:lineRule="auto"/>
        <w:ind w:right="331"/>
        <w:rPr>
          <w:b/>
          <w:snapToGrid w:val="0"/>
          <w:u w:val="single"/>
          <w:lang w:eastAsia="zh-CN"/>
        </w:rPr>
      </w:pPr>
    </w:p>
    <w:p>
      <w:pPr>
        <w:spacing w:line="276" w:lineRule="auto"/>
        <w:ind w:right="331"/>
        <w:rPr>
          <w:b/>
          <w:snapToGrid w:val="0"/>
          <w:u w:val="single"/>
          <w:lang w:eastAsia="zh-CN"/>
        </w:rPr>
      </w:pPr>
    </w:p>
    <w:sectPr>
      <w:footerReference r:id="rId5" w:type="first"/>
      <w:headerReference r:id="rId3" w:type="default"/>
      <w:footerReference r:id="rId4" w:type="default"/>
      <w:type w:val="continuous"/>
      <w:pgSz w:w="11907" w:h="16840"/>
      <w:pgMar w:top="866" w:right="1107" w:bottom="990" w:left="1170" w:header="567" w:footer="283" w:gutter="0"/>
      <w:cols w:space="720" w:num="1"/>
      <w:formProt w:val="0"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RS_Hei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aiTi_GB2312">
    <w:altName w:val="楷体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文鼎新中黑">
    <w:altName w:val="黑体"/>
    <w:panose1 w:val="00000000000000000000"/>
    <w:charset w:val="88"/>
    <w:family w:val="modern"/>
    <w:pitch w:val="default"/>
    <w:sig w:usb0="00000000" w:usb1="00000000" w:usb2="00000016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tabs>
        <w:tab w:val="left" w:pos="1701"/>
        <w:tab w:val="left" w:pos="2694"/>
        <w:tab w:val="left" w:pos="4820"/>
        <w:tab w:val="left" w:pos="7371"/>
        <w:tab w:val="clear" w:pos="4536"/>
        <w:tab w:val="clear" w:pos="9072"/>
      </w:tabs>
      <w:jc w:val="center"/>
      <w:rPr>
        <w:i/>
        <w:snapToGrid w:val="0"/>
        <w:color w:val="000000"/>
        <w:sz w:val="16"/>
        <w:lang w:val="en-US"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rPr>
        <w:rFonts w:hAnsi="宋体" w:cs="Arial"/>
        <w:sz w:val="16"/>
        <w:szCs w:val="16"/>
      </w:rPr>
      <w:t>文件种类：管制文件</w:t>
    </w:r>
    <w:r>
      <w:rPr>
        <w:rFonts w:cs="Arial"/>
        <w:sz w:val="16"/>
        <w:szCs w:val="16"/>
      </w:rPr>
      <w:t xml:space="preserve"> (Classification: Restricted)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7"/>
      <w:tblW w:w="0" w:type="auto"/>
      <w:jc w:val="center"/>
      <w:tblBorders>
        <w:top w:val="single" w:color="auto" w:sz="2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988"/>
      <w:gridCol w:w="6300"/>
    </w:tblGrid>
    <w:tr>
      <w:tblPrEx>
        <w:tblBorders>
          <w:top w:val="single" w:color="auto" w:sz="2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center"/>
      </w:trPr>
      <w:tc>
        <w:tcPr>
          <w:tcW w:w="2988" w:type="dxa"/>
        </w:tcPr>
        <w:p>
          <w:pPr>
            <w:pStyle w:val="21"/>
            <w:ind w:left="30" w:leftChars="15"/>
          </w:pPr>
        </w:p>
        <w:p>
          <w:pPr>
            <w:pStyle w:val="21"/>
            <w:ind w:left="30" w:leftChars="15"/>
            <w:rPr>
              <w:lang w:eastAsia="zh-CN"/>
            </w:rPr>
          </w:pPr>
        </w:p>
      </w:tc>
      <w:tc>
        <w:tcPr>
          <w:tcW w:w="6300" w:type="dxa"/>
          <w:vAlign w:val="center"/>
        </w:tcPr>
        <w:p>
          <w:pPr>
            <w:pStyle w:val="21"/>
            <w:ind w:left="440" w:right="72"/>
            <w:jc w:val="right"/>
            <w:rPr>
              <w:rFonts w:eastAsia="文鼎新中黑" w:cs="Arial"/>
            </w:rPr>
          </w:pPr>
        </w:p>
      </w:tc>
    </w:tr>
  </w:tbl>
  <w:p>
    <w:pPr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FFFFFF83"/>
    <w:lvl w:ilvl="0" w:tentative="0">
      <w:start w:val="1"/>
      <w:numFmt w:val="bullet"/>
      <w:pStyle w:val="17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1">
    <w:nsid w:val="5A0C51EE"/>
    <w:multiLevelType w:val="multilevel"/>
    <w:tmpl w:val="5A0C51EE"/>
    <w:lvl w:ilvl="0" w:tentative="0">
      <w:start w:val="1"/>
      <w:numFmt w:val="bullet"/>
      <w:pStyle w:val="40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color w:val="00008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attachedTemplate r:id="rId1"/>
  <w:documentProtection w:enforcement="0"/>
  <w:defaultTabStop w:val="708"/>
  <w:hyphenationZone w:val="425"/>
  <w:drawingGridHorizontalSpacing w:val="100"/>
  <w:displayHorizontalDrawingGridEvery w:val="0"/>
  <w:displayVerticalDrawingGridEvery w:val="0"/>
  <w:noPunctuationKerning w:val="1"/>
  <w:characterSpacingControl w:val="doNotCompress"/>
  <w:compat>
    <w:useFELayout/>
    <w:compatSetting w:name="compatibilityMode" w:uri="http://schemas.microsoft.com/office/word" w:val="12"/>
  </w:compat>
  <w:rsids>
    <w:rsidRoot w:val="00B65D3A"/>
    <w:rsid w:val="00001617"/>
    <w:rsid w:val="00014771"/>
    <w:rsid w:val="000149A4"/>
    <w:rsid w:val="00020DF6"/>
    <w:rsid w:val="00022A00"/>
    <w:rsid w:val="000250F5"/>
    <w:rsid w:val="000259D9"/>
    <w:rsid w:val="00026A79"/>
    <w:rsid w:val="00030FD4"/>
    <w:rsid w:val="0003212D"/>
    <w:rsid w:val="00045D98"/>
    <w:rsid w:val="00056273"/>
    <w:rsid w:val="000573C7"/>
    <w:rsid w:val="0006028C"/>
    <w:rsid w:val="00062BA7"/>
    <w:rsid w:val="00064107"/>
    <w:rsid w:val="000709B9"/>
    <w:rsid w:val="000714B5"/>
    <w:rsid w:val="00072CBE"/>
    <w:rsid w:val="00082472"/>
    <w:rsid w:val="00086E9A"/>
    <w:rsid w:val="000A3ECF"/>
    <w:rsid w:val="000A7392"/>
    <w:rsid w:val="000A76E0"/>
    <w:rsid w:val="000B288E"/>
    <w:rsid w:val="000B7863"/>
    <w:rsid w:val="000C11A5"/>
    <w:rsid w:val="000C1FD5"/>
    <w:rsid w:val="000C2F3E"/>
    <w:rsid w:val="000C3C4E"/>
    <w:rsid w:val="000C5F45"/>
    <w:rsid w:val="000C632C"/>
    <w:rsid w:val="000C66A4"/>
    <w:rsid w:val="000D39E7"/>
    <w:rsid w:val="000E1345"/>
    <w:rsid w:val="000F0A08"/>
    <w:rsid w:val="000F2F7B"/>
    <w:rsid w:val="00105425"/>
    <w:rsid w:val="001076ED"/>
    <w:rsid w:val="00112169"/>
    <w:rsid w:val="00112413"/>
    <w:rsid w:val="001148C3"/>
    <w:rsid w:val="00115A23"/>
    <w:rsid w:val="00117017"/>
    <w:rsid w:val="0011737C"/>
    <w:rsid w:val="00117C60"/>
    <w:rsid w:val="00117EE6"/>
    <w:rsid w:val="00121419"/>
    <w:rsid w:val="001235AD"/>
    <w:rsid w:val="00124C3D"/>
    <w:rsid w:val="00135B16"/>
    <w:rsid w:val="0015116C"/>
    <w:rsid w:val="0015685D"/>
    <w:rsid w:val="001614CD"/>
    <w:rsid w:val="001657FF"/>
    <w:rsid w:val="0017389E"/>
    <w:rsid w:val="001765AB"/>
    <w:rsid w:val="00196D9E"/>
    <w:rsid w:val="001A1DF1"/>
    <w:rsid w:val="001A3656"/>
    <w:rsid w:val="001A52A2"/>
    <w:rsid w:val="001B0FA1"/>
    <w:rsid w:val="001B4420"/>
    <w:rsid w:val="001B5444"/>
    <w:rsid w:val="001C40B1"/>
    <w:rsid w:val="001C531E"/>
    <w:rsid w:val="001C6EDD"/>
    <w:rsid w:val="001D39D3"/>
    <w:rsid w:val="001E2BBF"/>
    <w:rsid w:val="001E6E6D"/>
    <w:rsid w:val="001E7A12"/>
    <w:rsid w:val="001F5B76"/>
    <w:rsid w:val="001F64F8"/>
    <w:rsid w:val="001F69D1"/>
    <w:rsid w:val="001F78C7"/>
    <w:rsid w:val="00201D23"/>
    <w:rsid w:val="00202988"/>
    <w:rsid w:val="00207FBA"/>
    <w:rsid w:val="00214A89"/>
    <w:rsid w:val="002174BD"/>
    <w:rsid w:val="00225215"/>
    <w:rsid w:val="00226226"/>
    <w:rsid w:val="0022698A"/>
    <w:rsid w:val="002339A4"/>
    <w:rsid w:val="0023552E"/>
    <w:rsid w:val="002362AF"/>
    <w:rsid w:val="00236C46"/>
    <w:rsid w:val="00242D6F"/>
    <w:rsid w:val="00242DDE"/>
    <w:rsid w:val="002574D5"/>
    <w:rsid w:val="00260924"/>
    <w:rsid w:val="002735F9"/>
    <w:rsid w:val="00274C52"/>
    <w:rsid w:val="00283000"/>
    <w:rsid w:val="002844D5"/>
    <w:rsid w:val="002952A3"/>
    <w:rsid w:val="002A408F"/>
    <w:rsid w:val="002A4170"/>
    <w:rsid w:val="002A7560"/>
    <w:rsid w:val="002B03DB"/>
    <w:rsid w:val="002B7A0C"/>
    <w:rsid w:val="002B7F71"/>
    <w:rsid w:val="002C3CC0"/>
    <w:rsid w:val="002C4C94"/>
    <w:rsid w:val="002D711B"/>
    <w:rsid w:val="002D7C53"/>
    <w:rsid w:val="002F1842"/>
    <w:rsid w:val="002F2387"/>
    <w:rsid w:val="002F5426"/>
    <w:rsid w:val="00300F18"/>
    <w:rsid w:val="0030697D"/>
    <w:rsid w:val="0032008F"/>
    <w:rsid w:val="00321C24"/>
    <w:rsid w:val="00333DDC"/>
    <w:rsid w:val="00334F4B"/>
    <w:rsid w:val="00335A16"/>
    <w:rsid w:val="00337A29"/>
    <w:rsid w:val="003410D5"/>
    <w:rsid w:val="0035740A"/>
    <w:rsid w:val="00361679"/>
    <w:rsid w:val="003703AB"/>
    <w:rsid w:val="00373554"/>
    <w:rsid w:val="003756DE"/>
    <w:rsid w:val="00375A90"/>
    <w:rsid w:val="00380A25"/>
    <w:rsid w:val="003846A3"/>
    <w:rsid w:val="0039074F"/>
    <w:rsid w:val="00395BF9"/>
    <w:rsid w:val="003B1F6D"/>
    <w:rsid w:val="003B2A6E"/>
    <w:rsid w:val="003B2D7B"/>
    <w:rsid w:val="003C2415"/>
    <w:rsid w:val="003C29F3"/>
    <w:rsid w:val="003D139D"/>
    <w:rsid w:val="003D26CC"/>
    <w:rsid w:val="003D2EAC"/>
    <w:rsid w:val="003D38B4"/>
    <w:rsid w:val="003D4824"/>
    <w:rsid w:val="003E3F0D"/>
    <w:rsid w:val="003E611D"/>
    <w:rsid w:val="003F059A"/>
    <w:rsid w:val="003F6F8B"/>
    <w:rsid w:val="004033D1"/>
    <w:rsid w:val="00404B05"/>
    <w:rsid w:val="00405565"/>
    <w:rsid w:val="00413032"/>
    <w:rsid w:val="00420F4C"/>
    <w:rsid w:val="00421676"/>
    <w:rsid w:val="00421F1F"/>
    <w:rsid w:val="004230CB"/>
    <w:rsid w:val="00424396"/>
    <w:rsid w:val="00431412"/>
    <w:rsid w:val="00440B1D"/>
    <w:rsid w:val="004431EC"/>
    <w:rsid w:val="00444EE3"/>
    <w:rsid w:val="00445EB7"/>
    <w:rsid w:val="00446FE1"/>
    <w:rsid w:val="00447AF8"/>
    <w:rsid w:val="00450EF3"/>
    <w:rsid w:val="004511D6"/>
    <w:rsid w:val="00453FE4"/>
    <w:rsid w:val="00456561"/>
    <w:rsid w:val="0046075C"/>
    <w:rsid w:val="00461DBA"/>
    <w:rsid w:val="00466253"/>
    <w:rsid w:val="0047285B"/>
    <w:rsid w:val="00472DD2"/>
    <w:rsid w:val="004929F1"/>
    <w:rsid w:val="00495161"/>
    <w:rsid w:val="004960F4"/>
    <w:rsid w:val="004A4694"/>
    <w:rsid w:val="004A4F5D"/>
    <w:rsid w:val="004A4FB4"/>
    <w:rsid w:val="004A5496"/>
    <w:rsid w:val="004B3257"/>
    <w:rsid w:val="004B4283"/>
    <w:rsid w:val="004B4E4C"/>
    <w:rsid w:val="004C0BCA"/>
    <w:rsid w:val="004C3EA3"/>
    <w:rsid w:val="004C7DBD"/>
    <w:rsid w:val="004D195B"/>
    <w:rsid w:val="004D74AC"/>
    <w:rsid w:val="004E26B1"/>
    <w:rsid w:val="004E4F77"/>
    <w:rsid w:val="004E50A6"/>
    <w:rsid w:val="004F1D4A"/>
    <w:rsid w:val="004F21F2"/>
    <w:rsid w:val="0050246D"/>
    <w:rsid w:val="00503C45"/>
    <w:rsid w:val="00505C5B"/>
    <w:rsid w:val="00511300"/>
    <w:rsid w:val="00512024"/>
    <w:rsid w:val="00513A00"/>
    <w:rsid w:val="00513E16"/>
    <w:rsid w:val="00517380"/>
    <w:rsid w:val="00521C62"/>
    <w:rsid w:val="00523E6D"/>
    <w:rsid w:val="005244EC"/>
    <w:rsid w:val="00535807"/>
    <w:rsid w:val="0054025D"/>
    <w:rsid w:val="0054101D"/>
    <w:rsid w:val="00550466"/>
    <w:rsid w:val="005546F2"/>
    <w:rsid w:val="00554FEE"/>
    <w:rsid w:val="00556C75"/>
    <w:rsid w:val="00557D75"/>
    <w:rsid w:val="005628A8"/>
    <w:rsid w:val="00562B65"/>
    <w:rsid w:val="00563E96"/>
    <w:rsid w:val="005767BE"/>
    <w:rsid w:val="00576A69"/>
    <w:rsid w:val="00577616"/>
    <w:rsid w:val="00582D6C"/>
    <w:rsid w:val="00583458"/>
    <w:rsid w:val="00585A99"/>
    <w:rsid w:val="00594EA1"/>
    <w:rsid w:val="005A25FA"/>
    <w:rsid w:val="005A3ACA"/>
    <w:rsid w:val="005A3CB9"/>
    <w:rsid w:val="005A6764"/>
    <w:rsid w:val="005B5F07"/>
    <w:rsid w:val="005C1004"/>
    <w:rsid w:val="005C1913"/>
    <w:rsid w:val="005C69CD"/>
    <w:rsid w:val="005D5B6C"/>
    <w:rsid w:val="005E19C8"/>
    <w:rsid w:val="005E3EA7"/>
    <w:rsid w:val="005E7E3B"/>
    <w:rsid w:val="005F0497"/>
    <w:rsid w:val="00605752"/>
    <w:rsid w:val="00607488"/>
    <w:rsid w:val="006137AD"/>
    <w:rsid w:val="006148CE"/>
    <w:rsid w:val="00620C4A"/>
    <w:rsid w:val="00623FA0"/>
    <w:rsid w:val="006266E0"/>
    <w:rsid w:val="00627BC9"/>
    <w:rsid w:val="00632E50"/>
    <w:rsid w:val="00636E81"/>
    <w:rsid w:val="006413D5"/>
    <w:rsid w:val="00651834"/>
    <w:rsid w:val="006574F2"/>
    <w:rsid w:val="0066611B"/>
    <w:rsid w:val="00670E28"/>
    <w:rsid w:val="00685096"/>
    <w:rsid w:val="00686853"/>
    <w:rsid w:val="0069103A"/>
    <w:rsid w:val="0069558C"/>
    <w:rsid w:val="00695E7A"/>
    <w:rsid w:val="006A1586"/>
    <w:rsid w:val="006A3078"/>
    <w:rsid w:val="006B0193"/>
    <w:rsid w:val="006C73EF"/>
    <w:rsid w:val="006D4F07"/>
    <w:rsid w:val="006E4307"/>
    <w:rsid w:val="006E4838"/>
    <w:rsid w:val="006F00EA"/>
    <w:rsid w:val="006F2233"/>
    <w:rsid w:val="006F2BE2"/>
    <w:rsid w:val="006F2D0D"/>
    <w:rsid w:val="006F41EF"/>
    <w:rsid w:val="006F438D"/>
    <w:rsid w:val="00701450"/>
    <w:rsid w:val="00705CBA"/>
    <w:rsid w:val="007076C3"/>
    <w:rsid w:val="00715921"/>
    <w:rsid w:val="00734AC4"/>
    <w:rsid w:val="00736F22"/>
    <w:rsid w:val="007401B6"/>
    <w:rsid w:val="00740C5B"/>
    <w:rsid w:val="0075043A"/>
    <w:rsid w:val="00751775"/>
    <w:rsid w:val="00754362"/>
    <w:rsid w:val="00760375"/>
    <w:rsid w:val="00765C70"/>
    <w:rsid w:val="00770A60"/>
    <w:rsid w:val="0077286C"/>
    <w:rsid w:val="0077786B"/>
    <w:rsid w:val="00777B23"/>
    <w:rsid w:val="00782701"/>
    <w:rsid w:val="00782A46"/>
    <w:rsid w:val="007915C7"/>
    <w:rsid w:val="007926D0"/>
    <w:rsid w:val="00796908"/>
    <w:rsid w:val="00797AF2"/>
    <w:rsid w:val="007A3A1E"/>
    <w:rsid w:val="007A464D"/>
    <w:rsid w:val="007B30B5"/>
    <w:rsid w:val="007B753F"/>
    <w:rsid w:val="007C34CC"/>
    <w:rsid w:val="007E5074"/>
    <w:rsid w:val="007F08AF"/>
    <w:rsid w:val="007F6B3B"/>
    <w:rsid w:val="007F7786"/>
    <w:rsid w:val="00801C13"/>
    <w:rsid w:val="00815F6F"/>
    <w:rsid w:val="008174BF"/>
    <w:rsid w:val="00817C14"/>
    <w:rsid w:val="00821BDA"/>
    <w:rsid w:val="0082793F"/>
    <w:rsid w:val="008403F7"/>
    <w:rsid w:val="00846A13"/>
    <w:rsid w:val="00847662"/>
    <w:rsid w:val="008510A7"/>
    <w:rsid w:val="00853634"/>
    <w:rsid w:val="008642D1"/>
    <w:rsid w:val="00864A02"/>
    <w:rsid w:val="00873D7F"/>
    <w:rsid w:val="00874573"/>
    <w:rsid w:val="00876E82"/>
    <w:rsid w:val="00885AC3"/>
    <w:rsid w:val="00887824"/>
    <w:rsid w:val="00891CF7"/>
    <w:rsid w:val="00892727"/>
    <w:rsid w:val="008A14F4"/>
    <w:rsid w:val="008A19D5"/>
    <w:rsid w:val="008A1D2A"/>
    <w:rsid w:val="008A261E"/>
    <w:rsid w:val="008A2669"/>
    <w:rsid w:val="008A28A1"/>
    <w:rsid w:val="008A371D"/>
    <w:rsid w:val="008A5B4A"/>
    <w:rsid w:val="008B1A69"/>
    <w:rsid w:val="008B20C0"/>
    <w:rsid w:val="008C5039"/>
    <w:rsid w:val="008C5F20"/>
    <w:rsid w:val="008C7EE7"/>
    <w:rsid w:val="008D1FA1"/>
    <w:rsid w:val="008D2C26"/>
    <w:rsid w:val="008D2F56"/>
    <w:rsid w:val="008D5629"/>
    <w:rsid w:val="008D6C90"/>
    <w:rsid w:val="008F09DC"/>
    <w:rsid w:val="00901C86"/>
    <w:rsid w:val="00903813"/>
    <w:rsid w:val="0091021E"/>
    <w:rsid w:val="00914F9C"/>
    <w:rsid w:val="00920E9D"/>
    <w:rsid w:val="00924356"/>
    <w:rsid w:val="00940EB4"/>
    <w:rsid w:val="009417BC"/>
    <w:rsid w:val="00961023"/>
    <w:rsid w:val="009668BE"/>
    <w:rsid w:val="00971473"/>
    <w:rsid w:val="0097459F"/>
    <w:rsid w:val="00981E64"/>
    <w:rsid w:val="009856C2"/>
    <w:rsid w:val="00992854"/>
    <w:rsid w:val="0099554E"/>
    <w:rsid w:val="009959D1"/>
    <w:rsid w:val="009A5A32"/>
    <w:rsid w:val="009B3653"/>
    <w:rsid w:val="009B39D9"/>
    <w:rsid w:val="009B3A3C"/>
    <w:rsid w:val="009B7717"/>
    <w:rsid w:val="009C2F59"/>
    <w:rsid w:val="009D2651"/>
    <w:rsid w:val="009D2670"/>
    <w:rsid w:val="009D38C3"/>
    <w:rsid w:val="009E0401"/>
    <w:rsid w:val="009F0B42"/>
    <w:rsid w:val="009F4E89"/>
    <w:rsid w:val="00A017A9"/>
    <w:rsid w:val="00A0311C"/>
    <w:rsid w:val="00A03CDB"/>
    <w:rsid w:val="00A04E9C"/>
    <w:rsid w:val="00A1584A"/>
    <w:rsid w:val="00A15ABA"/>
    <w:rsid w:val="00A1632A"/>
    <w:rsid w:val="00A22BA8"/>
    <w:rsid w:val="00A22E53"/>
    <w:rsid w:val="00A27BE4"/>
    <w:rsid w:val="00A32F64"/>
    <w:rsid w:val="00A35047"/>
    <w:rsid w:val="00A37B7B"/>
    <w:rsid w:val="00A42FF5"/>
    <w:rsid w:val="00A440B2"/>
    <w:rsid w:val="00A511C9"/>
    <w:rsid w:val="00A618DD"/>
    <w:rsid w:val="00A6462B"/>
    <w:rsid w:val="00A6663D"/>
    <w:rsid w:val="00A70455"/>
    <w:rsid w:val="00A80A31"/>
    <w:rsid w:val="00A8262F"/>
    <w:rsid w:val="00A826F5"/>
    <w:rsid w:val="00A851FD"/>
    <w:rsid w:val="00A85D7C"/>
    <w:rsid w:val="00A93A1B"/>
    <w:rsid w:val="00A94D28"/>
    <w:rsid w:val="00A95C6A"/>
    <w:rsid w:val="00A96741"/>
    <w:rsid w:val="00AA7224"/>
    <w:rsid w:val="00AA77D8"/>
    <w:rsid w:val="00AB045C"/>
    <w:rsid w:val="00AB1AA9"/>
    <w:rsid w:val="00AB2016"/>
    <w:rsid w:val="00AB7901"/>
    <w:rsid w:val="00AC01AD"/>
    <w:rsid w:val="00AC2356"/>
    <w:rsid w:val="00AC3A3B"/>
    <w:rsid w:val="00AD49F0"/>
    <w:rsid w:val="00AE40AE"/>
    <w:rsid w:val="00AE5384"/>
    <w:rsid w:val="00AF1A6D"/>
    <w:rsid w:val="00AF279F"/>
    <w:rsid w:val="00AF36D5"/>
    <w:rsid w:val="00AF5660"/>
    <w:rsid w:val="00B033E6"/>
    <w:rsid w:val="00B04BA1"/>
    <w:rsid w:val="00B06913"/>
    <w:rsid w:val="00B07837"/>
    <w:rsid w:val="00B1427D"/>
    <w:rsid w:val="00B206AA"/>
    <w:rsid w:val="00B2073A"/>
    <w:rsid w:val="00B3235E"/>
    <w:rsid w:val="00B47325"/>
    <w:rsid w:val="00B5127C"/>
    <w:rsid w:val="00B5789F"/>
    <w:rsid w:val="00B60607"/>
    <w:rsid w:val="00B61179"/>
    <w:rsid w:val="00B61F9F"/>
    <w:rsid w:val="00B62976"/>
    <w:rsid w:val="00B63A3B"/>
    <w:rsid w:val="00B65D3A"/>
    <w:rsid w:val="00B77E18"/>
    <w:rsid w:val="00B81F41"/>
    <w:rsid w:val="00B8377E"/>
    <w:rsid w:val="00B86B04"/>
    <w:rsid w:val="00B91DBA"/>
    <w:rsid w:val="00BA3347"/>
    <w:rsid w:val="00BA3980"/>
    <w:rsid w:val="00BB1DCF"/>
    <w:rsid w:val="00BB4C29"/>
    <w:rsid w:val="00BC066D"/>
    <w:rsid w:val="00BC069A"/>
    <w:rsid w:val="00BD38D2"/>
    <w:rsid w:val="00BD4CE0"/>
    <w:rsid w:val="00BD6861"/>
    <w:rsid w:val="00BE15EB"/>
    <w:rsid w:val="00BF07B2"/>
    <w:rsid w:val="00BF6BD9"/>
    <w:rsid w:val="00BF6DDE"/>
    <w:rsid w:val="00BF7EDF"/>
    <w:rsid w:val="00BF7F31"/>
    <w:rsid w:val="00C03235"/>
    <w:rsid w:val="00C036CF"/>
    <w:rsid w:val="00C0588D"/>
    <w:rsid w:val="00C1157B"/>
    <w:rsid w:val="00C158D8"/>
    <w:rsid w:val="00C1674F"/>
    <w:rsid w:val="00C20E9F"/>
    <w:rsid w:val="00C237DC"/>
    <w:rsid w:val="00C25953"/>
    <w:rsid w:val="00C303A7"/>
    <w:rsid w:val="00C30C3D"/>
    <w:rsid w:val="00C339CD"/>
    <w:rsid w:val="00C3472F"/>
    <w:rsid w:val="00C357E1"/>
    <w:rsid w:val="00C41844"/>
    <w:rsid w:val="00C423C5"/>
    <w:rsid w:val="00C51620"/>
    <w:rsid w:val="00C622BF"/>
    <w:rsid w:val="00C65184"/>
    <w:rsid w:val="00C704EF"/>
    <w:rsid w:val="00C81E1B"/>
    <w:rsid w:val="00C82B28"/>
    <w:rsid w:val="00C82E98"/>
    <w:rsid w:val="00C83A89"/>
    <w:rsid w:val="00C871FB"/>
    <w:rsid w:val="00CB794A"/>
    <w:rsid w:val="00CC4F79"/>
    <w:rsid w:val="00CD3633"/>
    <w:rsid w:val="00CD7715"/>
    <w:rsid w:val="00CD7B70"/>
    <w:rsid w:val="00CE1445"/>
    <w:rsid w:val="00CF3813"/>
    <w:rsid w:val="00CF53EE"/>
    <w:rsid w:val="00D12C12"/>
    <w:rsid w:val="00D14331"/>
    <w:rsid w:val="00D22012"/>
    <w:rsid w:val="00D22EAB"/>
    <w:rsid w:val="00D302CB"/>
    <w:rsid w:val="00D32133"/>
    <w:rsid w:val="00D36DFB"/>
    <w:rsid w:val="00D37D73"/>
    <w:rsid w:val="00D422AB"/>
    <w:rsid w:val="00D42F4C"/>
    <w:rsid w:val="00D464F4"/>
    <w:rsid w:val="00D57EE4"/>
    <w:rsid w:val="00D72608"/>
    <w:rsid w:val="00D7337A"/>
    <w:rsid w:val="00D84420"/>
    <w:rsid w:val="00D938DF"/>
    <w:rsid w:val="00D9785D"/>
    <w:rsid w:val="00DB2923"/>
    <w:rsid w:val="00DB43F5"/>
    <w:rsid w:val="00DB6805"/>
    <w:rsid w:val="00DD04F2"/>
    <w:rsid w:val="00DD1192"/>
    <w:rsid w:val="00DD713D"/>
    <w:rsid w:val="00DE17D7"/>
    <w:rsid w:val="00DE613F"/>
    <w:rsid w:val="00DF0A77"/>
    <w:rsid w:val="00DF2F31"/>
    <w:rsid w:val="00DF37F0"/>
    <w:rsid w:val="00DF59E3"/>
    <w:rsid w:val="00E00913"/>
    <w:rsid w:val="00E043B6"/>
    <w:rsid w:val="00E05B53"/>
    <w:rsid w:val="00E10249"/>
    <w:rsid w:val="00E12372"/>
    <w:rsid w:val="00E140DA"/>
    <w:rsid w:val="00E23ACF"/>
    <w:rsid w:val="00E25CDC"/>
    <w:rsid w:val="00E27313"/>
    <w:rsid w:val="00E31C69"/>
    <w:rsid w:val="00E32AFE"/>
    <w:rsid w:val="00E32CB7"/>
    <w:rsid w:val="00E34CAD"/>
    <w:rsid w:val="00E35152"/>
    <w:rsid w:val="00E36323"/>
    <w:rsid w:val="00E40CCB"/>
    <w:rsid w:val="00E47197"/>
    <w:rsid w:val="00E477EC"/>
    <w:rsid w:val="00E47AA2"/>
    <w:rsid w:val="00E52920"/>
    <w:rsid w:val="00E52DAC"/>
    <w:rsid w:val="00E54BF6"/>
    <w:rsid w:val="00E55936"/>
    <w:rsid w:val="00E55AEF"/>
    <w:rsid w:val="00E62AE7"/>
    <w:rsid w:val="00E66969"/>
    <w:rsid w:val="00E8261E"/>
    <w:rsid w:val="00E903DD"/>
    <w:rsid w:val="00E921CD"/>
    <w:rsid w:val="00E960FC"/>
    <w:rsid w:val="00E96478"/>
    <w:rsid w:val="00EA0D3A"/>
    <w:rsid w:val="00EA3233"/>
    <w:rsid w:val="00EA404A"/>
    <w:rsid w:val="00EB2EF7"/>
    <w:rsid w:val="00ED5CC5"/>
    <w:rsid w:val="00EE36D8"/>
    <w:rsid w:val="00EF2D95"/>
    <w:rsid w:val="00EF57D8"/>
    <w:rsid w:val="00F00B00"/>
    <w:rsid w:val="00F013B2"/>
    <w:rsid w:val="00F02E81"/>
    <w:rsid w:val="00F1504C"/>
    <w:rsid w:val="00F1533C"/>
    <w:rsid w:val="00F235B7"/>
    <w:rsid w:val="00F31047"/>
    <w:rsid w:val="00F350CC"/>
    <w:rsid w:val="00F35528"/>
    <w:rsid w:val="00F3664E"/>
    <w:rsid w:val="00F37B1B"/>
    <w:rsid w:val="00F42E7F"/>
    <w:rsid w:val="00F5212D"/>
    <w:rsid w:val="00F56864"/>
    <w:rsid w:val="00F8065C"/>
    <w:rsid w:val="00F81C88"/>
    <w:rsid w:val="00F86B27"/>
    <w:rsid w:val="00F922DE"/>
    <w:rsid w:val="00F92675"/>
    <w:rsid w:val="00F93237"/>
    <w:rsid w:val="00FA2226"/>
    <w:rsid w:val="00FA4830"/>
    <w:rsid w:val="00FA62FC"/>
    <w:rsid w:val="00FA6AC6"/>
    <w:rsid w:val="00FA6EBD"/>
    <w:rsid w:val="00FB3046"/>
    <w:rsid w:val="00FB776E"/>
    <w:rsid w:val="00FC3B81"/>
    <w:rsid w:val="00FC4BD5"/>
    <w:rsid w:val="00FD6633"/>
    <w:rsid w:val="00FE1147"/>
    <w:rsid w:val="00FE1C2B"/>
    <w:rsid w:val="00FF5228"/>
    <w:rsid w:val="06387F14"/>
    <w:rsid w:val="0EF972B4"/>
    <w:rsid w:val="1B7B78A7"/>
    <w:rsid w:val="27A97538"/>
    <w:rsid w:val="292923B9"/>
    <w:rsid w:val="34C84934"/>
    <w:rsid w:val="388352A3"/>
    <w:rsid w:val="4B403ED8"/>
    <w:rsid w:val="5613022F"/>
    <w:rsid w:val="59EF62B9"/>
    <w:rsid w:val="757C781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AutoShape 549"/>
        <o:r id="V:Rule2" type="connector" idref="#AutoShape 541"/>
        <o:r id="V:Rule3" type="connector" idref="#AutoShape 526"/>
        <o:r id="V:Rule4" type="connector" idref="#AutoShape 539"/>
        <o:r id="V:Rule5" type="connector" idref="#AutoShape 559"/>
        <o:r id="V:Rule6" type="connector" idref="#AutoShape 555"/>
        <o:r id="V:Rule7" type="connector" idref="#AutoShape 538"/>
        <o:r id="V:Rule8" type="connector" idref="#AutoShape 556">
          <o:proxy start="" idref="#Text Box 515" connectloc="2"/>
        </o:r>
        <o:r id="V:Rule9" type="connector" idref="#AutoShape 536"/>
        <o:r id="V:Rule10" type="connector" idref="#AutoShape 564"/>
        <o:r id="V:Rule11" type="connector" idref="#AutoShape 562"/>
        <o:r id="V:Rule12" type="connector" idref="#AutoShape 533"/>
        <o:r id="V:Rule13" type="connector" idref="#_x0000_s2079"/>
        <o:r id="V:Rule14" type="connector" idref="#AutoShape 535"/>
        <o:r id="V:Rule15" type="connector" idref="#AutoShape 531"/>
        <o:r id="V:Rule16" type="connector" idref="#AutoShape 551"/>
        <o:r id="V:Rule17" type="connector" idref="#AutoShape 552"/>
        <o:r id="V:Rule18" type="connector" idref="#AutoShape 532"/>
        <o:r id="V:Rule19" type="connector" idref="#AutoShape 534"/>
        <o:r id="V:Rule20" type="connector" idref="#AutoShape 529"/>
        <o:r id="V:Rule21" type="connector" idref="#AutoShape 528"/>
        <o:r id="V:Rule22" type="connector" idref="#AutoShape 527"/>
        <o:r id="V:Rule23" type="connector" idref="#AutoShape 563"/>
        <o:r id="V:Rule24" type="connector" idref="#AutoShape 544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宋体" w:cs="Times New Roman"/>
      <w:lang w:val="fr-FR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line="240" w:lineRule="atLeast"/>
      <w:ind w:left="851"/>
      <w:outlineLvl w:val="0"/>
    </w:pPr>
    <w:rPr>
      <w:b/>
      <w:caps/>
      <w:snapToGrid w:val="0"/>
      <w:color w:val="000000"/>
      <w:u w:val="single"/>
      <w:lang w:val="en-US" w:eastAsia="fr-FR"/>
    </w:rPr>
  </w:style>
  <w:style w:type="paragraph" w:styleId="3">
    <w:name w:val="heading 2"/>
    <w:basedOn w:val="1"/>
    <w:next w:val="1"/>
    <w:qFormat/>
    <w:uiPriority w:val="0"/>
    <w:pPr>
      <w:keepNext/>
      <w:ind w:left="567"/>
      <w:outlineLvl w:val="1"/>
    </w:pPr>
    <w:rPr>
      <w:b/>
      <w:caps/>
      <w:color w:val="000000"/>
    </w:rPr>
  </w:style>
  <w:style w:type="paragraph" w:styleId="4">
    <w:name w:val="heading 3"/>
    <w:basedOn w:val="1"/>
    <w:next w:val="1"/>
    <w:qFormat/>
    <w:uiPriority w:val="0"/>
    <w:pPr>
      <w:keepNext/>
      <w:jc w:val="center"/>
      <w:outlineLvl w:val="2"/>
    </w:pPr>
    <w:rPr>
      <w:b/>
    </w:rPr>
  </w:style>
  <w:style w:type="paragraph" w:styleId="5">
    <w:name w:val="heading 4"/>
    <w:basedOn w:val="1"/>
    <w:next w:val="1"/>
    <w:qFormat/>
    <w:uiPriority w:val="0"/>
    <w:pPr>
      <w:keepNext/>
      <w:jc w:val="center"/>
      <w:outlineLvl w:val="3"/>
    </w:pPr>
    <w:rPr>
      <w:b/>
      <w:sz w:val="24"/>
    </w:rPr>
  </w:style>
  <w:style w:type="paragraph" w:styleId="6">
    <w:name w:val="heading 5"/>
    <w:basedOn w:val="1"/>
    <w:next w:val="1"/>
    <w:qFormat/>
    <w:uiPriority w:val="0"/>
    <w:pPr>
      <w:keepNext/>
      <w:ind w:left="851"/>
      <w:outlineLvl w:val="4"/>
    </w:pPr>
    <w:rPr>
      <w:b/>
      <w:bCs/>
    </w:rPr>
  </w:style>
  <w:style w:type="paragraph" w:styleId="7">
    <w:name w:val="heading 6"/>
    <w:basedOn w:val="1"/>
    <w:next w:val="1"/>
    <w:qFormat/>
    <w:uiPriority w:val="0"/>
    <w:pPr>
      <w:keepNext/>
      <w:autoSpaceDE w:val="0"/>
      <w:autoSpaceDN w:val="0"/>
      <w:adjustRightInd w:val="0"/>
      <w:spacing w:line="240" w:lineRule="atLeast"/>
      <w:ind w:left="900"/>
      <w:outlineLvl w:val="5"/>
    </w:pPr>
    <w:rPr>
      <w:rFonts w:cs="Arial"/>
      <w:b/>
      <w:bCs/>
    </w:rPr>
  </w:style>
  <w:style w:type="paragraph" w:styleId="8">
    <w:name w:val="heading 7"/>
    <w:basedOn w:val="1"/>
    <w:next w:val="1"/>
    <w:qFormat/>
    <w:uiPriority w:val="0"/>
    <w:pPr>
      <w:keepNext/>
      <w:ind w:left="-284"/>
      <w:jc w:val="center"/>
      <w:outlineLvl w:val="6"/>
    </w:pPr>
    <w:rPr>
      <w:rFonts w:cs="Arial"/>
      <w:b/>
      <w:color w:val="000000"/>
      <w:lang w:val="en-US"/>
    </w:rPr>
  </w:style>
  <w:style w:type="paragraph" w:styleId="9">
    <w:name w:val="heading 8"/>
    <w:basedOn w:val="1"/>
    <w:next w:val="1"/>
    <w:qFormat/>
    <w:uiPriority w:val="0"/>
    <w:pPr>
      <w:keepNext/>
      <w:jc w:val="center"/>
      <w:outlineLvl w:val="7"/>
    </w:pPr>
    <w:rPr>
      <w:rFonts w:cs="Arial"/>
      <w:b/>
      <w:color w:val="000000"/>
      <w:lang w:val="en-US"/>
    </w:rPr>
  </w:style>
  <w:style w:type="paragraph" w:styleId="10">
    <w:name w:val="heading 9"/>
    <w:basedOn w:val="1"/>
    <w:next w:val="1"/>
    <w:qFormat/>
    <w:uiPriority w:val="0"/>
    <w:pPr>
      <w:keepNext/>
      <w:ind w:left="10"/>
      <w:jc w:val="center"/>
      <w:outlineLvl w:val="8"/>
    </w:pPr>
    <w:rPr>
      <w:rFonts w:cs="Arial"/>
      <w:b/>
      <w:color w:val="000000"/>
      <w:lang w:val="en-US"/>
    </w:rPr>
  </w:style>
  <w:style w:type="character" w:default="1" w:styleId="28">
    <w:name w:val="Default Paragraph Font"/>
    <w:semiHidden/>
    <w:unhideWhenUsed/>
    <w:qFormat/>
    <w:uiPriority w:val="1"/>
  </w:style>
  <w:style w:type="table" w:default="1" w:styleId="2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iPriority w:val="0"/>
    <w:pPr>
      <w:ind w:left="708"/>
    </w:pPr>
    <w:rPr>
      <w:sz w:val="24"/>
      <w:lang w:val="en-US" w:eastAsia="zh-CN"/>
    </w:rPr>
  </w:style>
  <w:style w:type="paragraph" w:styleId="12">
    <w:name w:val="Document Map"/>
    <w:basedOn w:val="1"/>
    <w:link w:val="43"/>
    <w:qFormat/>
    <w:uiPriority w:val="0"/>
    <w:rPr>
      <w:rFonts w:ascii="Tahoma" w:hAnsi="Tahoma" w:cs="Tahoma"/>
      <w:sz w:val="16"/>
      <w:szCs w:val="16"/>
    </w:rPr>
  </w:style>
  <w:style w:type="paragraph" w:styleId="13">
    <w:name w:val="Body Text 3"/>
    <w:basedOn w:val="1"/>
    <w:link w:val="36"/>
    <w:uiPriority w:val="0"/>
    <w:pPr>
      <w:spacing w:after="120"/>
    </w:pPr>
    <w:rPr>
      <w:sz w:val="16"/>
      <w:szCs w:val="16"/>
    </w:rPr>
  </w:style>
  <w:style w:type="paragraph" w:styleId="14">
    <w:name w:val="Body Text"/>
    <w:basedOn w:val="1"/>
    <w:link w:val="34"/>
    <w:qFormat/>
    <w:uiPriority w:val="0"/>
    <w:pPr>
      <w:spacing w:after="120"/>
    </w:pPr>
  </w:style>
  <w:style w:type="paragraph" w:styleId="15">
    <w:name w:val="Body Text Indent"/>
    <w:basedOn w:val="1"/>
    <w:qFormat/>
    <w:uiPriority w:val="0"/>
    <w:pPr>
      <w:ind w:left="-284"/>
    </w:pPr>
    <w:rPr>
      <w:color w:val="000000"/>
    </w:rPr>
  </w:style>
  <w:style w:type="paragraph" w:styleId="16">
    <w:name w:val="Block Text"/>
    <w:basedOn w:val="1"/>
    <w:uiPriority w:val="0"/>
    <w:rPr>
      <w:color w:val="FF0000"/>
      <w:lang w:val="en-US"/>
    </w:rPr>
  </w:style>
  <w:style w:type="paragraph" w:styleId="17">
    <w:name w:val="List Bullet 2"/>
    <w:basedOn w:val="1"/>
    <w:qFormat/>
    <w:uiPriority w:val="0"/>
    <w:pPr>
      <w:numPr>
        <w:ilvl w:val="0"/>
        <w:numId w:val="1"/>
      </w:numPr>
      <w:tabs>
        <w:tab w:val="left" w:pos="1068"/>
        <w:tab w:val="clear" w:pos="643"/>
      </w:tabs>
      <w:ind w:left="1068"/>
      <w:contextualSpacing/>
    </w:pPr>
    <w:rPr>
      <w:lang w:val="en-US"/>
    </w:rPr>
  </w:style>
  <w:style w:type="paragraph" w:styleId="18">
    <w:name w:val="Body Text Indent 2"/>
    <w:basedOn w:val="1"/>
    <w:qFormat/>
    <w:uiPriority w:val="0"/>
    <w:pPr>
      <w:tabs>
        <w:tab w:val="left" w:pos="1276"/>
      </w:tabs>
      <w:ind w:left="851"/>
    </w:pPr>
    <w:rPr>
      <w:snapToGrid w:val="0"/>
      <w:color w:val="000000"/>
      <w:lang w:eastAsia="fr-FR"/>
    </w:rPr>
  </w:style>
  <w:style w:type="paragraph" w:styleId="19">
    <w:name w:val="Balloon Text"/>
    <w:basedOn w:val="1"/>
    <w:link w:val="31"/>
    <w:qFormat/>
    <w:uiPriority w:val="0"/>
    <w:rPr>
      <w:sz w:val="16"/>
      <w:szCs w:val="16"/>
    </w:rPr>
  </w:style>
  <w:style w:type="paragraph" w:styleId="20">
    <w:name w:val="footer"/>
    <w:basedOn w:val="1"/>
    <w:link w:val="45"/>
    <w:qFormat/>
    <w:uiPriority w:val="99"/>
    <w:pPr>
      <w:tabs>
        <w:tab w:val="center" w:pos="4536"/>
        <w:tab w:val="right" w:pos="9072"/>
      </w:tabs>
    </w:pPr>
  </w:style>
  <w:style w:type="paragraph" w:styleId="21">
    <w:name w:val="header"/>
    <w:basedOn w:val="1"/>
    <w:link w:val="42"/>
    <w:qFormat/>
    <w:uiPriority w:val="0"/>
    <w:pPr>
      <w:tabs>
        <w:tab w:val="center" w:pos="4536"/>
        <w:tab w:val="right" w:pos="9072"/>
      </w:tabs>
    </w:pPr>
  </w:style>
  <w:style w:type="paragraph" w:styleId="22">
    <w:name w:val="toc 1"/>
    <w:basedOn w:val="1"/>
    <w:next w:val="1"/>
    <w:qFormat/>
    <w:uiPriority w:val="0"/>
    <w:pPr>
      <w:tabs>
        <w:tab w:val="left" w:pos="480"/>
        <w:tab w:val="right" w:leader="dot" w:pos="9639"/>
      </w:tabs>
    </w:pPr>
    <w:rPr>
      <w:rFonts w:ascii="RS_Hei" w:hAnsi="Tahoma" w:eastAsia="RS_Hei"/>
      <w:sz w:val="24"/>
      <w:lang w:val="en-US"/>
    </w:rPr>
  </w:style>
  <w:style w:type="paragraph" w:styleId="23">
    <w:name w:val="List"/>
    <w:basedOn w:val="1"/>
    <w:qFormat/>
    <w:uiPriority w:val="0"/>
    <w:pPr>
      <w:spacing w:before="120"/>
      <w:ind w:left="283" w:hanging="283"/>
      <w:jc w:val="both"/>
    </w:pPr>
    <w:rPr>
      <w:lang w:val="en-US" w:eastAsia="fr-FR"/>
    </w:rPr>
  </w:style>
  <w:style w:type="paragraph" w:styleId="24">
    <w:name w:val="Body Text Indent 3"/>
    <w:basedOn w:val="1"/>
    <w:link w:val="33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5">
    <w:name w:val="toc 2"/>
    <w:basedOn w:val="1"/>
    <w:next w:val="1"/>
    <w:qFormat/>
    <w:uiPriority w:val="0"/>
    <w:pPr>
      <w:ind w:left="200"/>
    </w:pPr>
    <w:rPr>
      <w:lang w:val="en-US"/>
    </w:rPr>
  </w:style>
  <w:style w:type="paragraph" w:styleId="26">
    <w:name w:val="Body Text 2"/>
    <w:basedOn w:val="1"/>
    <w:link w:val="35"/>
    <w:qFormat/>
    <w:uiPriority w:val="0"/>
    <w:pPr>
      <w:spacing w:after="120" w:line="480" w:lineRule="auto"/>
    </w:pPr>
  </w:style>
  <w:style w:type="character" w:styleId="29">
    <w:name w:val="page number"/>
    <w:basedOn w:val="28"/>
    <w:qFormat/>
    <w:uiPriority w:val="0"/>
  </w:style>
  <w:style w:type="character" w:styleId="30">
    <w:name w:val="Hyperlink"/>
    <w:qFormat/>
    <w:uiPriority w:val="0"/>
    <w:rPr>
      <w:color w:val="0000FF"/>
      <w:u w:val="single"/>
    </w:rPr>
  </w:style>
  <w:style w:type="character" w:customStyle="1" w:styleId="31">
    <w:name w:val="批注框文本 Char"/>
    <w:link w:val="19"/>
    <w:qFormat/>
    <w:uiPriority w:val="0"/>
    <w:rPr>
      <w:rFonts w:ascii="Arial" w:hAnsi="Arial"/>
      <w:sz w:val="16"/>
      <w:szCs w:val="16"/>
      <w:lang w:val="fr-FR" w:eastAsia="en-US"/>
    </w:rPr>
  </w:style>
  <w:style w:type="paragraph" w:customStyle="1" w:styleId="32">
    <w:name w:val="t"/>
    <w:basedOn w:val="1"/>
    <w:qFormat/>
    <w:uiPriority w:val="0"/>
    <w:pPr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ascii="Times New Roman" w:hAnsi="Times New Roman" w:eastAsia="KaiTi_GB2312"/>
      <w:smallCaps/>
      <w:sz w:val="24"/>
      <w:lang w:eastAsia="zh-CN"/>
    </w:rPr>
  </w:style>
  <w:style w:type="character" w:customStyle="1" w:styleId="33">
    <w:name w:val="正文文本缩进 3 Char"/>
    <w:link w:val="24"/>
    <w:qFormat/>
    <w:uiPriority w:val="0"/>
    <w:rPr>
      <w:rFonts w:ascii="Arial" w:hAnsi="Arial"/>
      <w:sz w:val="16"/>
      <w:szCs w:val="16"/>
      <w:lang w:val="fr-FR" w:eastAsia="en-US"/>
    </w:rPr>
  </w:style>
  <w:style w:type="character" w:customStyle="1" w:styleId="34">
    <w:name w:val="正文文本 Char"/>
    <w:link w:val="14"/>
    <w:qFormat/>
    <w:uiPriority w:val="0"/>
    <w:rPr>
      <w:rFonts w:ascii="Arial" w:hAnsi="Arial"/>
      <w:lang w:val="fr-FR" w:eastAsia="en-US"/>
    </w:rPr>
  </w:style>
  <w:style w:type="character" w:customStyle="1" w:styleId="35">
    <w:name w:val="正文文本 2 Char"/>
    <w:link w:val="26"/>
    <w:qFormat/>
    <w:uiPriority w:val="0"/>
    <w:rPr>
      <w:rFonts w:ascii="Arial" w:hAnsi="Arial"/>
      <w:lang w:val="fr-FR" w:eastAsia="en-US"/>
    </w:rPr>
  </w:style>
  <w:style w:type="character" w:customStyle="1" w:styleId="36">
    <w:name w:val="正文文本 3 Char"/>
    <w:link w:val="13"/>
    <w:qFormat/>
    <w:uiPriority w:val="0"/>
    <w:rPr>
      <w:rFonts w:ascii="Arial" w:hAnsi="Arial"/>
      <w:sz w:val="16"/>
      <w:szCs w:val="16"/>
      <w:lang w:val="fr-FR" w:eastAsia="en-US"/>
    </w:rPr>
  </w:style>
  <w:style w:type="character" w:customStyle="1" w:styleId="37">
    <w:name w:val="readablestyle11"/>
    <w:qFormat/>
    <w:uiPriority w:val="0"/>
    <w:rPr>
      <w:rFonts w:hint="default" w:ascii="Verdana" w:hAnsi="Verdana"/>
      <w:b/>
      <w:bCs/>
      <w:color w:val="000000"/>
      <w:sz w:val="15"/>
      <w:szCs w:val="15"/>
      <w:u w:val="none"/>
      <w:shd w:val="clear" w:color="auto" w:fill="FFFFFF"/>
    </w:rPr>
  </w:style>
  <w:style w:type="character" w:customStyle="1" w:styleId="38">
    <w:name w:val="readablestyle21"/>
    <w:qFormat/>
    <w:uiPriority w:val="0"/>
    <w:rPr>
      <w:rFonts w:hint="default" w:ascii="Verdana" w:hAnsi="Verdana"/>
      <w:b/>
      <w:bCs/>
      <w:color w:val="000000"/>
      <w:sz w:val="21"/>
      <w:szCs w:val="21"/>
      <w:u w:val="none"/>
      <w:shd w:val="clear" w:color="auto" w:fill="FFFFFF"/>
    </w:rPr>
  </w:style>
  <w:style w:type="paragraph" w:customStyle="1" w:styleId="39">
    <w:name w:val="HTML Body"/>
    <w:qFormat/>
    <w:uiPriority w:val="0"/>
    <w:pPr>
      <w:tabs>
        <w:tab w:val="left" w:pos="1211"/>
      </w:tabs>
    </w:pPr>
    <w:rPr>
      <w:rFonts w:ascii="Arial" w:hAnsi="Arial" w:eastAsia="宋体" w:cs="Times New Roman"/>
      <w:snapToGrid w:val="0"/>
      <w:lang w:val="en-US" w:eastAsia="fr-FR" w:bidi="ar-SA"/>
    </w:rPr>
  </w:style>
  <w:style w:type="paragraph" w:customStyle="1" w:styleId="40">
    <w:name w:val="ident1"/>
    <w:basedOn w:val="17"/>
    <w:qFormat/>
    <w:uiPriority w:val="0"/>
    <w:pPr>
      <w:numPr>
        <w:numId w:val="2"/>
      </w:numPr>
      <w:tabs>
        <w:tab w:val="left" w:pos="720"/>
      </w:tabs>
      <w:spacing w:after="60"/>
      <w:ind w:left="1068"/>
      <w:contextualSpacing w:val="0"/>
      <w:jc w:val="both"/>
    </w:pPr>
    <w:rPr>
      <w:lang w:eastAsia="fr-FR"/>
    </w:rPr>
  </w:style>
  <w:style w:type="character" w:customStyle="1" w:styleId="41">
    <w:name w:val="normal1"/>
    <w:qFormat/>
    <w:uiPriority w:val="0"/>
    <w:rPr>
      <w:rFonts w:hint="default" w:ascii="Verdana" w:hAnsi="Verdana"/>
      <w:color w:val="000033"/>
      <w:sz w:val="20"/>
      <w:szCs w:val="20"/>
    </w:rPr>
  </w:style>
  <w:style w:type="character" w:customStyle="1" w:styleId="42">
    <w:name w:val="页眉 Char"/>
    <w:link w:val="21"/>
    <w:qFormat/>
    <w:uiPriority w:val="0"/>
    <w:rPr>
      <w:rFonts w:ascii="Arial" w:hAnsi="Arial"/>
      <w:lang w:val="fr-FR" w:eastAsia="en-US"/>
    </w:rPr>
  </w:style>
  <w:style w:type="character" w:customStyle="1" w:styleId="43">
    <w:name w:val="文档结构图 Char"/>
    <w:link w:val="12"/>
    <w:qFormat/>
    <w:uiPriority w:val="0"/>
    <w:rPr>
      <w:rFonts w:ascii="Tahoma" w:hAnsi="Tahoma" w:cs="Tahoma"/>
      <w:sz w:val="16"/>
      <w:szCs w:val="16"/>
      <w:lang w:val="fr-FR" w:eastAsia="en-US"/>
    </w:rPr>
  </w:style>
  <w:style w:type="character" w:customStyle="1" w:styleId="44">
    <w:name w:val="访问过的超链接1"/>
    <w:uiPriority w:val="0"/>
    <w:rPr>
      <w:color w:val="800080"/>
      <w:u w:val="single"/>
    </w:rPr>
  </w:style>
  <w:style w:type="character" w:customStyle="1" w:styleId="45">
    <w:name w:val="页脚 Char"/>
    <w:basedOn w:val="28"/>
    <w:link w:val="20"/>
    <w:qFormat/>
    <w:uiPriority w:val="99"/>
    <w:rPr>
      <w:rFonts w:ascii="Arial" w:hAnsi="Arial"/>
      <w:lang w:val="fr-FR" w:eastAsia="en-US"/>
    </w:rPr>
  </w:style>
  <w:style w:type="paragraph" w:customStyle="1" w:styleId="46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sz w:val="24"/>
      <w:szCs w:val="24"/>
      <w:lang w:val="en-US" w:eastAsia="zh-CN" w:bidi="ar-SA"/>
    </w:rPr>
  </w:style>
  <w:style w:type="paragraph" w:styleId="4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6.xml"/><Relationship Id="rId12" Type="http://schemas.openxmlformats.org/officeDocument/2006/relationships/customXml" Target="../customXml/item5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QuickPlace\Modele%20document%20corporate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56"/>
    <customShpInfo spid="_x0000_s2100"/>
    <customShpInfo spid="_x0000_s2067"/>
    <customShpInfo spid="_x0000_s2068"/>
    <customShpInfo spid="_x0000_s2063"/>
    <customShpInfo spid="_x0000_s2062"/>
    <customShpInfo spid="_x0000_s2064"/>
    <customShpInfo spid="_x0000_s2072"/>
    <customShpInfo spid="_x0000_s2073"/>
    <customShpInfo spid="_x0000_s2069"/>
    <customShpInfo spid="_x0000_s2070"/>
    <customShpInfo spid="_x0000_s2071"/>
    <customShpInfo spid="_x0000_s2075"/>
    <customShpInfo spid="_x0000_s2074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  <customShpInfo spid="_x0000_s2083"/>
    <customShpInfo spid="_x0000_s2084"/>
    <customShpInfo spid="_x0000_s2085"/>
    <customShpInfo spid="_x0000_s2086"/>
    <customShpInfo spid="_x0000_s2087"/>
    <customShpInfo spid="_x0000_s2088"/>
    <customShpInfo spid="_x0000_s2089"/>
    <customShpInfo spid="_x0000_s2090"/>
    <customShpInfo spid="_x0000_s2091"/>
    <customShpInfo spid="_x0000_s2092"/>
    <customShpInfo spid="_x0000_s2093"/>
    <customShpInfo spid="_x0000_s2094"/>
    <customShpInfo spid="_x0000_s2095"/>
    <customShpInfo spid="_x0000_s2096"/>
    <customShpInfo spid="_x0000_s2097"/>
    <customShpInfo spid="_x0000_s2098"/>
    <customShpInfo spid="_x0000_s209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>
  <documentManagement>
    <Description0 xmlns="80105177-454E-4791-A4B3-8953B17E709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951E62F4485444BD4369BD6A8B986B" ma:contentTypeVersion="2" ma:contentTypeDescription="Create a new document." ma:contentTypeScope="" ma:versionID="de8a437abb9d0c846b36117f988123e0">
  <xsd:schema xmlns:xsd="http://www.w3.org/2001/XMLSchema" xmlns:p="http://schemas.microsoft.com/office/2006/metadata/properties" xmlns:ns2="80105177-454E-4791-A4B3-8953B17E709B" targetNamespace="http://schemas.microsoft.com/office/2006/metadata/properties" ma:root="true" ma:fieldsID="a9e310b68b26799ac90388218a1dfca1" ns2:_="">
    <xsd:import namespace="80105177-454E-4791-A4B3-8953B17E709B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80105177-454E-4791-A4B3-8953B17E709B" elementFormDefault="qualified">
    <xsd:import namespace="http://schemas.microsoft.com/office/2006/documentManagement/type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BF6518-0F58-4C8D-8139-2BA87B6BC3FD}">
  <ds:schemaRefs/>
</ds:datastoreItem>
</file>

<file path=customXml/itemProps3.xml><?xml version="1.0" encoding="utf-8"?>
<ds:datastoreItem xmlns:ds="http://schemas.openxmlformats.org/officeDocument/2006/customXml" ds:itemID="{7A264281-4D44-4659-B26B-2FCF6D52CE15}">
  <ds:schemaRefs/>
</ds:datastoreItem>
</file>

<file path=customXml/itemProps4.xml><?xml version="1.0" encoding="utf-8"?>
<ds:datastoreItem xmlns:ds="http://schemas.openxmlformats.org/officeDocument/2006/customXml" ds:itemID="{6B086215-7626-433B-8D42-260364E9EFD4}">
  <ds:schemaRefs/>
</ds:datastoreItem>
</file>

<file path=customXml/itemProps5.xml><?xml version="1.0" encoding="utf-8"?>
<ds:datastoreItem xmlns:ds="http://schemas.openxmlformats.org/officeDocument/2006/customXml" ds:itemID="{6C12CB1C-A19C-4D0E-8720-F52BED3B6B34}">
  <ds:schemaRefs/>
</ds:datastoreItem>
</file>

<file path=customXml/itemProps6.xml><?xml version="1.0" encoding="utf-8"?>
<ds:datastoreItem xmlns:ds="http://schemas.openxmlformats.org/officeDocument/2006/customXml" ds:itemID="{2F6A2FDF-22C4-4D0B-87A8-EB3A4145D4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document corporate</Template>
  <Company>Gemalto</Company>
  <Pages>1</Pages>
  <Words>60</Words>
  <Characters>346</Characters>
  <Lines>2</Lines>
  <Paragraphs>1</Paragraphs>
  <TotalTime>3</TotalTime>
  <ScaleCrop>false</ScaleCrop>
  <LinksUpToDate>false</LinksUpToDate>
  <CharactersWithSpaces>405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2019-01-22T00:38:00Z</dcterms:created>
  <dc:creator>Mary Tan</dc:creator>
  <cp:lastModifiedBy>THINK-2</cp:lastModifiedBy>
  <cp:lastPrinted>2016-08-24T10:40:00Z</cp:lastPrinted>
  <dcterms:modified xsi:type="dcterms:W3CDTF">2020-05-09T06:46:59Z</dcterms:modified>
  <dc:title>sesam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éférence">
    <vt:lpwstr>site.scope.level.chrono</vt:lpwstr>
  </property>
  <property fmtid="{D5CDD505-2E9C-101B-9397-08002B2CF9AE}" pid="3" name="Version">
    <vt:lpwstr>1.0</vt:lpwstr>
  </property>
  <property fmtid="{D5CDD505-2E9C-101B-9397-08002B2CF9AE}" pid="4" name="display_urn:schemas-microsoft-com:office:office#Editor">
    <vt:lpwstr>AILLAUD Gerald</vt:lpwstr>
  </property>
  <property fmtid="{D5CDD505-2E9C-101B-9397-08002B2CF9AE}" pid="5" name="display_urn:schemas-microsoft-com:office:office#Author">
    <vt:lpwstr>Mary TAN-SH</vt:lpwstr>
  </property>
  <property fmtid="{D5CDD505-2E9C-101B-9397-08002B2CF9AE}" pid="6" name="Sesam_DocTitle">
    <vt:lpwstr>Security Manual</vt:lpwstr>
  </property>
  <property fmtid="{D5CDD505-2E9C-101B-9397-08002B2CF9AE}" pid="7" name="Sesam_DocState">
    <vt:lpwstr>Draft</vt:lpwstr>
  </property>
  <property fmtid="{D5CDD505-2E9C-101B-9397-08002B2CF9AE}" pid="8" name="Sesam_DocRef">
    <vt:lpwstr>SH.SEC.1.0005</vt:lpwstr>
  </property>
  <property fmtid="{D5CDD505-2E9C-101B-9397-08002B2CF9AE}" pid="9" name="Sesam_DocVer">
    <vt:lpwstr>5.4</vt:lpwstr>
  </property>
  <property fmtid="{D5CDD505-2E9C-101B-9397-08002B2CF9AE}" pid="10" name="Sesam_DocValidityDate">
    <vt:lpwstr>19/02/2016 04:32:22</vt:lpwstr>
  </property>
  <property fmtid="{D5CDD505-2E9C-101B-9397-08002B2CF9AE}" pid="11" name="Sesam_DocClassification">
    <vt:lpwstr>Gemalto Private</vt:lpwstr>
  </property>
  <property fmtid="{D5CDD505-2E9C-101B-9397-08002B2CF9AE}" pid="12" name="Sesam_DocApproverName_1">
    <vt:lpwstr/>
  </property>
  <property fmtid="{D5CDD505-2E9C-101B-9397-08002B2CF9AE}" pid="13" name="Sesam_DocApproverName_2">
    <vt:lpwstr/>
  </property>
  <property fmtid="{D5CDD505-2E9C-101B-9397-08002B2CF9AE}" pid="14" name="Sesam_DocApproverName_3">
    <vt:lpwstr/>
  </property>
  <property fmtid="{D5CDD505-2E9C-101B-9397-08002B2CF9AE}" pid="15" name="Sesam_DocApproverName_4">
    <vt:lpwstr/>
  </property>
  <property fmtid="{D5CDD505-2E9C-101B-9397-08002B2CF9AE}" pid="16" name="Sesam_DocApproverName_5">
    <vt:lpwstr/>
  </property>
  <property fmtid="{D5CDD505-2E9C-101B-9397-08002B2CF9AE}" pid="17" name="Sesam_DocApproverAction_1">
    <vt:lpwstr/>
  </property>
  <property fmtid="{D5CDD505-2E9C-101B-9397-08002B2CF9AE}" pid="18" name="Sesam_DocApproverAction_2">
    <vt:lpwstr/>
  </property>
  <property fmtid="{D5CDD505-2E9C-101B-9397-08002B2CF9AE}" pid="19" name="Sesam_DocApproverAction_3">
    <vt:lpwstr/>
  </property>
  <property fmtid="{D5CDD505-2E9C-101B-9397-08002B2CF9AE}" pid="20" name="Sesam_DocApproverAction_4">
    <vt:lpwstr/>
  </property>
  <property fmtid="{D5CDD505-2E9C-101B-9397-08002B2CF9AE}" pid="21" name="Sesam_DocApproverAction_5">
    <vt:lpwstr/>
  </property>
  <property fmtid="{D5CDD505-2E9C-101B-9397-08002B2CF9AE}" pid="22" name="Sesam_DocApproverActionDate_1">
    <vt:lpwstr/>
  </property>
  <property fmtid="{D5CDD505-2E9C-101B-9397-08002B2CF9AE}" pid="23" name="Sesam_DocApproverActionDate_2">
    <vt:lpwstr/>
  </property>
  <property fmtid="{D5CDD505-2E9C-101B-9397-08002B2CF9AE}" pid="24" name="Sesam_DocApproverActionDate_3">
    <vt:lpwstr/>
  </property>
  <property fmtid="{D5CDD505-2E9C-101B-9397-08002B2CF9AE}" pid="25" name="Sesam_DocApproverActionDate_4">
    <vt:lpwstr/>
  </property>
  <property fmtid="{D5CDD505-2E9C-101B-9397-08002B2CF9AE}" pid="26" name="Sesam_DocApproverActionDate_5">
    <vt:lpwstr/>
  </property>
  <property fmtid="{D5CDD505-2E9C-101B-9397-08002B2CF9AE}" pid="27" name="KSOProductBuildVer">
    <vt:lpwstr>2052-11.1.0.9662</vt:lpwstr>
  </property>
</Properties>
</file>